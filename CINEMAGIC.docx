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65AD2" w14:textId="5E389444" w:rsidR="006E5425" w:rsidRPr="002C5A42" w:rsidRDefault="004D3AB6">
      <w:pPr>
        <w:pStyle w:val="Ttulo"/>
      </w:pPr>
      <w:r w:rsidRPr="00FB0193">
        <w:rPr>
          <w:color w:val="8C84AA" w:themeColor="text2" w:themeTint="80"/>
        </w:rPr>
        <w:t>CINEMAGIC</w:t>
      </w:r>
      <w:r w:rsidR="00E96407" w:rsidRPr="00FB0193">
        <w:rPr>
          <w:color w:val="8C84AA" w:themeColor="text2" w:themeTint="80"/>
        </w:rPr>
        <w:br/>
        <w:t>Escopo do projeto</w:t>
      </w:r>
    </w:p>
    <w:sdt>
      <w:sdtPr>
        <w:rPr>
          <w:color w:val="C5C1D4" w:themeColor="text2" w:themeTint="40"/>
        </w:rPr>
        <w:id w:val="216403978"/>
        <w:placeholder>
          <w:docPart w:val="09186020A1924046B41D531DA77011B8"/>
        </w:placeholder>
        <w:date w:fullDate="2024-10-07T00:00:00Z">
          <w:dateFormat w:val="dd/MM/yyyy"/>
          <w:lid w:val="pt-BR"/>
          <w:storeMappedDataAs w:val="dateTime"/>
          <w:calendar w:val="gregorian"/>
        </w:date>
      </w:sdtPr>
      <w:sdtContent>
        <w:p w14:paraId="1DA70D7F" w14:textId="7B308A9C" w:rsidR="006E5425" w:rsidRPr="00FB0193" w:rsidRDefault="004D3AB6">
          <w:pPr>
            <w:pStyle w:val="Subttulo"/>
            <w:rPr>
              <w:color w:val="C5C1D4" w:themeColor="text2" w:themeTint="40"/>
            </w:rPr>
          </w:pPr>
          <w:r w:rsidRPr="00FB0193">
            <w:rPr>
              <w:color w:val="C5C1D4" w:themeColor="text2" w:themeTint="40"/>
            </w:rPr>
            <w:t>07</w:t>
          </w:r>
          <w:r w:rsidR="004A6650" w:rsidRPr="00FB0193">
            <w:rPr>
              <w:color w:val="C5C1D4" w:themeColor="text2" w:themeTint="40"/>
            </w:rPr>
            <w:t>/</w:t>
          </w:r>
          <w:r w:rsidRPr="00FB0193">
            <w:rPr>
              <w:color w:val="C5C1D4" w:themeColor="text2" w:themeTint="40"/>
            </w:rPr>
            <w:t>10</w:t>
          </w:r>
          <w:r w:rsidR="004A6650" w:rsidRPr="00FB0193">
            <w:rPr>
              <w:color w:val="C5C1D4" w:themeColor="text2" w:themeTint="40"/>
            </w:rPr>
            <w:t>/2024</w:t>
          </w:r>
        </w:p>
      </w:sdtContent>
    </w:sdt>
    <w:p w14:paraId="538715B7" w14:textId="452E2D65" w:rsidR="00A005F2" w:rsidRDefault="003B4588">
      <w:pPr>
        <w:pStyle w:val="Ttulo1"/>
        <w:rPr>
          <w:color w:val="5A5277" w:themeColor="text2" w:themeTint="BF"/>
          <w:sz w:val="22"/>
          <w:szCs w:val="22"/>
        </w:rPr>
      </w:pPr>
      <w:r w:rsidRPr="00D04A4B">
        <w:rPr>
          <w:color w:val="8C84AA" w:themeColor="text2" w:themeTint="80"/>
          <w:sz w:val="24"/>
          <w:szCs w:val="24"/>
        </w:rPr>
        <w:t>PROJETO REALIZADO POR:</w:t>
      </w:r>
      <w:r>
        <w:rPr>
          <w:color w:val="5A5277" w:themeColor="text2" w:themeTint="BF"/>
        </w:rPr>
        <w:br/>
      </w:r>
      <w:r w:rsidRPr="00D04A4B">
        <w:rPr>
          <w:color w:val="5A5277" w:themeColor="text2" w:themeTint="BF"/>
          <w:sz w:val="22"/>
          <w:szCs w:val="22"/>
        </w:rPr>
        <w:t>André</w:t>
      </w:r>
      <w:r w:rsidR="00973351">
        <w:rPr>
          <w:color w:val="5A5277" w:themeColor="text2" w:themeTint="BF"/>
          <w:sz w:val="22"/>
          <w:szCs w:val="22"/>
        </w:rPr>
        <w:br/>
      </w:r>
      <w:r w:rsidR="00973351" w:rsidRPr="00D04A4B">
        <w:rPr>
          <w:color w:val="5A5277" w:themeColor="text2" w:themeTint="BF"/>
          <w:sz w:val="22"/>
          <w:szCs w:val="22"/>
        </w:rPr>
        <w:t>guilherme victor</w:t>
      </w:r>
      <w:r w:rsidRPr="00D04A4B">
        <w:rPr>
          <w:color w:val="5A5277" w:themeColor="text2" w:themeTint="BF"/>
          <w:sz w:val="22"/>
          <w:szCs w:val="22"/>
        </w:rPr>
        <w:br/>
        <w:t>gustavo pimentel</w:t>
      </w:r>
      <w:r w:rsidR="00973351">
        <w:rPr>
          <w:color w:val="5A5277" w:themeColor="text2" w:themeTint="BF"/>
          <w:sz w:val="22"/>
          <w:szCs w:val="22"/>
        </w:rPr>
        <w:br/>
      </w:r>
    </w:p>
    <w:p w14:paraId="16567DC8" w14:textId="18728E40" w:rsidR="00973351" w:rsidRPr="00973351" w:rsidRDefault="00973351" w:rsidP="00973351">
      <w:r>
        <w:rPr>
          <w:color w:val="8C84AA" w:themeColor="text2" w:themeTint="80"/>
          <w:sz w:val="24"/>
          <w:szCs w:val="24"/>
        </w:rPr>
        <w:t>PROFESSOR:</w:t>
      </w:r>
      <w:r>
        <w:rPr>
          <w:color w:val="8C84AA" w:themeColor="text2" w:themeTint="80"/>
          <w:sz w:val="24"/>
          <w:szCs w:val="24"/>
        </w:rPr>
        <w:br/>
      </w:r>
      <w:r w:rsidRPr="00973351">
        <w:rPr>
          <w:b/>
          <w:bCs/>
          <w:caps/>
          <w:color w:val="5A5277" w:themeColor="text2" w:themeTint="BF"/>
          <w:sz w:val="22"/>
          <w:szCs w:val="22"/>
        </w:rPr>
        <w:t>Marcus Facine</w:t>
      </w:r>
    </w:p>
    <w:p w14:paraId="2CBD877F" w14:textId="441422C7" w:rsidR="006E5425" w:rsidRPr="00FB0193" w:rsidRDefault="00E96407">
      <w:pPr>
        <w:pStyle w:val="Ttulo1"/>
        <w:rPr>
          <w:color w:val="5A5277" w:themeColor="text2" w:themeTint="BF"/>
        </w:rPr>
      </w:pPr>
      <w:r w:rsidRPr="00FB0193">
        <w:rPr>
          <w:color w:val="5A5277" w:themeColor="text2" w:themeTint="BF"/>
        </w:rPr>
        <w:t>Visão geral</w:t>
      </w:r>
    </w:p>
    <w:p w14:paraId="7E03DC1D" w14:textId="3A450E72" w:rsidR="006E5425" w:rsidRPr="00FB0193" w:rsidRDefault="00E96407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Descrição do projeto</w:t>
      </w:r>
    </w:p>
    <w:sdt>
      <w:sdtPr>
        <w:id w:val="-2113425653"/>
        <w:placeholder>
          <w:docPart w:val="64BA8A1EFB1E4E7B9D358A4D95040F66"/>
        </w:placeholder>
        <w15:appearance w15:val="hidden"/>
      </w:sdtPr>
      <w:sdtContent>
        <w:p w14:paraId="44A6BC77" w14:textId="402436B2" w:rsidR="006E5425" w:rsidRDefault="004A6650" w:rsidP="00FB0193">
          <w:pPr>
            <w:shd w:val="clear" w:color="auto" w:fill="E7E5ED" w:themeFill="text2" w:themeFillTint="1A"/>
            <w:spacing w:after="0" w:line="240" w:lineRule="auto"/>
          </w:pPr>
          <w:r>
            <w:t xml:space="preserve">O projeto será desenvolvido no formato Desktop em C# e será </w:t>
          </w:r>
          <w:r w:rsidR="004D3AB6">
            <w:t>criado entre três alunos</w:t>
          </w:r>
          <w:r>
            <w:t>.</w:t>
          </w:r>
          <w:r w:rsidR="004D3AB6">
            <w:t xml:space="preserve"> </w:t>
          </w:r>
          <w:r>
            <w:t xml:space="preserve">A implementação do software de gestão de </w:t>
          </w:r>
          <w:r w:rsidR="004D3AB6">
            <w:t>Cinema</w:t>
          </w:r>
          <w:r>
            <w:t xml:space="preserve">, conterá a manutenção do cadastro de </w:t>
          </w:r>
          <w:r w:rsidR="004D3AB6">
            <w:t>Sessões</w:t>
          </w:r>
          <w:r>
            <w:t xml:space="preserve">, </w:t>
          </w:r>
          <w:r w:rsidR="004D3AB6">
            <w:t>Pedidos, Salas, Filmes</w:t>
          </w:r>
          <w:r w:rsidR="00684F60">
            <w:t xml:space="preserve"> e Usuário.</w:t>
          </w:r>
          <w:r>
            <w:t xml:space="preserve"> O acesso deverá ser feito mediante a um login individual. Com instalação em uma máquina.</w:t>
          </w:r>
        </w:p>
        <w:p w14:paraId="08D43781" w14:textId="77777777" w:rsidR="00180945" w:rsidRPr="002C5A42" w:rsidRDefault="00000000" w:rsidP="00FB0193">
          <w:pPr>
            <w:shd w:val="clear" w:color="auto" w:fill="E7E5ED" w:themeFill="text2" w:themeFillTint="1A"/>
            <w:spacing w:after="0" w:line="240" w:lineRule="auto"/>
          </w:pPr>
        </w:p>
      </w:sdtContent>
    </w:sdt>
    <w:p w14:paraId="4B9906D5" w14:textId="77777777" w:rsidR="006E5425" w:rsidRPr="00FB0193" w:rsidRDefault="00E96407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Escopo do projeto</w:t>
      </w:r>
    </w:p>
    <w:p w14:paraId="11219B67" w14:textId="2C877B12" w:rsidR="006E5425" w:rsidRPr="002C5A42" w:rsidRDefault="004A6650" w:rsidP="00FB0193">
      <w:pPr>
        <w:shd w:val="clear" w:color="auto" w:fill="E7E5ED" w:themeFill="text2" w:themeFillTint="1A"/>
        <w:spacing w:after="0" w:line="240" w:lineRule="auto"/>
      </w:pPr>
      <w:r>
        <w:t xml:space="preserve">O Sistema de </w:t>
      </w:r>
      <w:r w:rsidR="00EE21A2">
        <w:t>Cinema</w:t>
      </w:r>
      <w:r>
        <w:t xml:space="preserve"> será realizado pelo funcionário para que o </w:t>
      </w:r>
      <w:r w:rsidR="00EE21A2">
        <w:t>cliente</w:t>
      </w:r>
      <w:r>
        <w:t xml:space="preserve"> atenda </w:t>
      </w:r>
      <w:r w:rsidR="002E2F66">
        <w:t xml:space="preserve">a sala </w:t>
      </w:r>
      <w:r>
        <w:t xml:space="preserve">com Data e Hora previamente </w:t>
      </w:r>
      <w:r w:rsidR="00932564">
        <w:t>compradas</w:t>
      </w:r>
      <w:r>
        <w:t>.</w:t>
      </w:r>
    </w:p>
    <w:p w14:paraId="5E8F4C48" w14:textId="6C72CDB4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Não faz parte do Escopo do projeto</w:t>
      </w:r>
    </w:p>
    <w:p w14:paraId="3DA2F670" w14:textId="44230ADF" w:rsidR="004A6650" w:rsidRPr="002C5A42" w:rsidRDefault="004A6650" w:rsidP="00FB0193">
      <w:pPr>
        <w:shd w:val="clear" w:color="auto" w:fill="E7E5ED" w:themeFill="text2" w:themeFillTint="1A"/>
        <w:spacing w:after="0" w:line="240" w:lineRule="auto"/>
      </w:pPr>
      <w:r>
        <w:t xml:space="preserve">Controle e gerenciamento financeiro. Controle </w:t>
      </w:r>
      <w:r w:rsidR="009E45CC">
        <w:t xml:space="preserve">de número de assentos </w:t>
      </w:r>
      <w:r w:rsidR="00C50B9C">
        <w:t>por sala</w:t>
      </w:r>
      <w:r>
        <w:t>.</w:t>
      </w:r>
    </w:p>
    <w:p w14:paraId="55220600" w14:textId="42D3D632" w:rsidR="004A6650" w:rsidRPr="00684F60" w:rsidRDefault="004A6650" w:rsidP="00684F6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Funcionalidades do Projeto</w:t>
      </w:r>
    </w:p>
    <w:p w14:paraId="154D00A6" w14:textId="540B2355" w:rsidR="004A6650" w:rsidRPr="004A6650" w:rsidRDefault="004A665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 w:rsidRPr="004A6650">
        <w:t xml:space="preserve">Manutenção do cadastro de </w:t>
      </w:r>
      <w:r w:rsidR="00B70C87">
        <w:t>Sess</w:t>
      </w:r>
      <w:r w:rsidR="00D447EF">
        <w:t>ão</w:t>
      </w:r>
      <w:r w:rsidRPr="004A6650">
        <w:t xml:space="preserve">, </w:t>
      </w:r>
    </w:p>
    <w:p w14:paraId="412416FE" w14:textId="5EA13731" w:rsidR="00CD6EB9" w:rsidRDefault="004A665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 w:rsidRPr="004A6650">
        <w:t xml:space="preserve">Manutenção do cadastro de </w:t>
      </w:r>
      <w:r w:rsidR="00CD6EB9">
        <w:t>Pedido</w:t>
      </w:r>
      <w:r w:rsidRPr="004A6650">
        <w:t>,</w:t>
      </w:r>
    </w:p>
    <w:p w14:paraId="14C5CD11" w14:textId="45E678AC" w:rsidR="00684F60" w:rsidRDefault="00684F6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>Impressão do Pedido,</w:t>
      </w:r>
    </w:p>
    <w:p w14:paraId="67AC4AAC" w14:textId="7E640859" w:rsidR="005D30A6" w:rsidRDefault="00CD6EB9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>Manutenção do cadastro de Sala,</w:t>
      </w:r>
    </w:p>
    <w:p w14:paraId="6D4E337B" w14:textId="3286F4A4" w:rsidR="00D447EF" w:rsidRDefault="005D30A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>Manutenção do cadastro de Filme,</w:t>
      </w:r>
    </w:p>
    <w:p w14:paraId="146E72CE" w14:textId="6CBA6084" w:rsidR="004A6650" w:rsidRPr="004A6650" w:rsidRDefault="004A665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 w:rsidRPr="004A6650">
        <w:t>Manutenção do cadastro de Usuário</w:t>
      </w:r>
    </w:p>
    <w:p w14:paraId="6C370407" w14:textId="77777777" w:rsidR="004A6650" w:rsidRPr="004A6650" w:rsidRDefault="004A6650" w:rsidP="004A6650">
      <w:pPr>
        <w:pStyle w:val="Ttulo2"/>
        <w:numPr>
          <w:ilvl w:val="0"/>
          <w:numId w:val="0"/>
        </w:numPr>
        <w:spacing w:before="0" w:after="0"/>
        <w:ind w:left="357"/>
        <w:rPr>
          <w:b w:val="0"/>
          <w:bCs w:val="0"/>
          <w:color w:val="404040" w:themeColor="text1" w:themeTint="BF"/>
          <w:sz w:val="18"/>
        </w:rPr>
      </w:pPr>
    </w:p>
    <w:p w14:paraId="2B763F78" w14:textId="1294D648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 xml:space="preserve">Descrição das etapas do projeto </w:t>
      </w:r>
    </w:p>
    <w:p w14:paraId="720C3653" w14:textId="0609C803" w:rsidR="004A6650" w:rsidRPr="004A6650" w:rsidRDefault="004A6650" w:rsidP="008B4DCF">
      <w:p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Documentação (</w:t>
      </w:r>
      <w:r>
        <w:rPr>
          <w:b/>
          <w:bCs/>
        </w:rPr>
        <w:t>ETAPA</w:t>
      </w:r>
      <w:r w:rsidRPr="004A6650">
        <w:rPr>
          <w:b/>
          <w:bCs/>
        </w:rPr>
        <w:t xml:space="preserve"> 1) (</w:t>
      </w:r>
      <w:r w:rsidR="00C97A11">
        <w:rPr>
          <w:b/>
          <w:bCs/>
        </w:rPr>
        <w:t>07</w:t>
      </w:r>
      <w:r w:rsidRPr="004A6650">
        <w:rPr>
          <w:b/>
          <w:bCs/>
        </w:rPr>
        <w:t>/</w:t>
      </w:r>
      <w:r w:rsidR="00C97A11">
        <w:rPr>
          <w:b/>
          <w:bCs/>
        </w:rPr>
        <w:t>10</w:t>
      </w:r>
      <w:r w:rsidRPr="004A6650">
        <w:rPr>
          <w:b/>
          <w:bCs/>
        </w:rPr>
        <w:t xml:space="preserve">/2024 e </w:t>
      </w:r>
      <w:r w:rsidR="00C97A11">
        <w:rPr>
          <w:b/>
          <w:bCs/>
        </w:rPr>
        <w:t>08</w:t>
      </w:r>
      <w:r>
        <w:rPr>
          <w:b/>
          <w:bCs/>
        </w:rPr>
        <w:t>/</w:t>
      </w:r>
      <w:r w:rsidR="00C97A11">
        <w:rPr>
          <w:b/>
          <w:bCs/>
        </w:rPr>
        <w:t>10</w:t>
      </w:r>
      <w:r w:rsidRPr="004A6650">
        <w:rPr>
          <w:b/>
          <w:bCs/>
        </w:rPr>
        <w:t>/2024)</w:t>
      </w:r>
      <w:r w:rsidR="00647DD3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7A9B38FC" w14:textId="3B7F7BB7" w:rsidR="004A6650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</w:pPr>
      <w:r>
        <w:t xml:space="preserve">Escopo do projeto </w:t>
      </w:r>
      <w:r w:rsidR="00684F60" w:rsidRPr="00684F60">
        <w:rPr>
          <w:rFonts w:ascii="Segoe UI Symbol" w:hAnsi="Segoe UI Symbol" w:cs="Segoe UI Symbol"/>
        </w:rPr>
        <w:t>✓</w:t>
      </w:r>
    </w:p>
    <w:p w14:paraId="607764C2" w14:textId="21A469E7" w:rsidR="00647DD3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</w:pPr>
      <w:r>
        <w:t xml:space="preserve">Diagrama de classes DER </w:t>
      </w:r>
      <w:r w:rsidR="00684F60" w:rsidRPr="00684F60">
        <w:rPr>
          <w:rFonts w:ascii="Segoe UI Symbol" w:hAnsi="Segoe UI Symbol" w:cs="Segoe UI Symbol"/>
        </w:rPr>
        <w:t>✓</w:t>
      </w:r>
    </w:p>
    <w:p w14:paraId="6BE8BA96" w14:textId="5A163963" w:rsidR="004A6650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 xml:space="preserve">Modelagem de classes MER </w:t>
      </w:r>
      <w:r w:rsidR="00684F60" w:rsidRPr="00684F60">
        <w:rPr>
          <w:rFonts w:ascii="Segoe UI Symbol" w:hAnsi="Segoe UI Symbol" w:cs="Segoe UI Symbol"/>
        </w:rPr>
        <w:t>✓</w:t>
      </w:r>
      <w:r w:rsidR="00647DD3">
        <w:t xml:space="preserve"> </w:t>
      </w:r>
    </w:p>
    <w:p w14:paraId="213D1DEE" w14:textId="11DF1C45" w:rsidR="006E5425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>Validação (Todos os envolvidos)</w:t>
      </w:r>
      <w:r w:rsidR="00647DD3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31E46752" w14:textId="77777777" w:rsidR="004A6650" w:rsidRDefault="004A6650" w:rsidP="008B4DCF">
      <w:pPr>
        <w:shd w:val="clear" w:color="auto" w:fill="E7E5ED" w:themeFill="text2" w:themeFillTint="1A"/>
        <w:spacing w:after="0" w:line="240" w:lineRule="auto"/>
        <w:ind w:left="284"/>
      </w:pPr>
    </w:p>
    <w:p w14:paraId="6E80B751" w14:textId="4AB67004" w:rsidR="004A6650" w:rsidRPr="004A6650" w:rsidRDefault="004A6650" w:rsidP="008B4DCF">
      <w:p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 w:rsidRPr="0E59AF04">
        <w:rPr>
          <w:b/>
          <w:bCs/>
        </w:rPr>
        <w:t>Banco de Dados (ETAPA 2) (0</w:t>
      </w:r>
      <w:r w:rsidR="00415425">
        <w:rPr>
          <w:b/>
          <w:bCs/>
        </w:rPr>
        <w:t>8</w:t>
      </w:r>
      <w:r w:rsidRPr="0E59AF04">
        <w:rPr>
          <w:b/>
          <w:bCs/>
        </w:rPr>
        <w:t>/</w:t>
      </w:r>
      <w:r w:rsidR="00415425">
        <w:rPr>
          <w:b/>
          <w:bCs/>
        </w:rPr>
        <w:t>10</w:t>
      </w:r>
      <w:r w:rsidRPr="0E59AF04">
        <w:rPr>
          <w:b/>
          <w:bCs/>
        </w:rPr>
        <w:t xml:space="preserve">/2024 e </w:t>
      </w:r>
      <w:r w:rsidR="00415425">
        <w:rPr>
          <w:b/>
          <w:bCs/>
        </w:rPr>
        <w:t>09</w:t>
      </w:r>
      <w:r w:rsidRPr="0E59AF04">
        <w:rPr>
          <w:b/>
          <w:bCs/>
        </w:rPr>
        <w:t>/</w:t>
      </w:r>
      <w:r w:rsidR="00415425">
        <w:rPr>
          <w:b/>
          <w:bCs/>
        </w:rPr>
        <w:t>10</w:t>
      </w:r>
      <w:r w:rsidRPr="0E59AF04">
        <w:rPr>
          <w:b/>
          <w:bCs/>
        </w:rPr>
        <w:t>/2024)</w:t>
      </w:r>
      <w:r w:rsidR="36E71CAB" w:rsidRPr="0E59AF04">
        <w:rPr>
          <w:b/>
          <w:bCs/>
        </w:rPr>
        <w:t xml:space="preserve"> </w:t>
      </w:r>
      <w:r w:rsidR="00684F60" w:rsidRPr="00684F60">
        <w:rPr>
          <w:rFonts w:ascii="Segoe UI Symbol" w:hAnsi="Segoe UI Symbol" w:cs="Segoe UI Symbol"/>
          <w:b/>
          <w:bCs/>
        </w:rPr>
        <w:t>✓</w:t>
      </w:r>
    </w:p>
    <w:p w14:paraId="07D1DBAA" w14:textId="56394957" w:rsidR="004A6650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Script do banco</w:t>
      </w:r>
      <w:r w:rsidR="7E0407DC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2A203D38" w14:textId="24963A23" w:rsidR="004A6650" w:rsidRDefault="000C1AA2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Cliente</w:t>
      </w:r>
      <w:r w:rsidR="004A6650">
        <w:t xml:space="preserve"> - TB_</w:t>
      </w:r>
      <w:r>
        <w:t>CLIENTE</w:t>
      </w:r>
      <w:r w:rsidR="00684F6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3E9D4EA2" w14:textId="56264614" w:rsidR="004A6650" w:rsidRDefault="000C1AA2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lastRenderedPageBreak/>
        <w:t>Pedido</w:t>
      </w:r>
      <w:r w:rsidR="004A6650">
        <w:t xml:space="preserve"> - TB_</w:t>
      </w:r>
      <w:r>
        <w:t>PEDIDO</w:t>
      </w:r>
      <w:r w:rsidR="004A665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13637B4B" w14:textId="65795165" w:rsidR="004A6650" w:rsidRDefault="00A71369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Filme</w:t>
      </w:r>
      <w:r w:rsidR="6E47EBD6">
        <w:t xml:space="preserve"> – </w:t>
      </w:r>
      <w:r w:rsidR="004A6650">
        <w:t>TB_</w:t>
      </w:r>
      <w:r w:rsidR="00FC1789">
        <w:t>FILME</w:t>
      </w:r>
      <w:r w:rsidR="00684F6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10E1E822" w14:textId="723B3BFD" w:rsidR="004A6650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rPr>
          <w:rFonts w:ascii="Wingdings" w:eastAsia="Wingdings" w:hAnsi="Wingdings" w:cs="Wingdings"/>
          <w:color w:val="auto"/>
        </w:rPr>
      </w:pPr>
      <w:r>
        <w:t>Usuário - TB_USUARIO</w:t>
      </w:r>
      <w:r w:rsidR="00684F6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24DDE247" w14:textId="43E9E617" w:rsidR="004A6650" w:rsidRDefault="007F5E4E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Sessão</w:t>
      </w:r>
      <w:r w:rsidR="610B9C3E">
        <w:t xml:space="preserve"> - TB_</w:t>
      </w:r>
      <w:r>
        <w:t>SESSAO</w:t>
      </w:r>
      <w:r w:rsidR="60508B11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0FD887F0" w14:textId="52EBA7BB" w:rsidR="004A6650" w:rsidRDefault="006D7925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Sala</w:t>
      </w:r>
      <w:r w:rsidR="60508B11">
        <w:t xml:space="preserve"> - TB_</w:t>
      </w:r>
      <w:r>
        <w:t>SALA</w:t>
      </w:r>
      <w:r w:rsidR="60508B11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1ECB22F6" w14:textId="792978CB" w:rsidR="004A6650" w:rsidRDefault="60508B11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 xml:space="preserve">Item – TB_ITEM </w:t>
      </w:r>
      <w:r w:rsidR="00684F60" w:rsidRPr="00684F60">
        <w:rPr>
          <w:rFonts w:ascii="Segoe UI Symbol" w:hAnsi="Segoe UI Symbol" w:cs="Segoe UI Symbol"/>
        </w:rPr>
        <w:t>✓</w:t>
      </w:r>
    </w:p>
    <w:p w14:paraId="48279675" w14:textId="1F94FB4E" w:rsidR="004A6650" w:rsidRDefault="004A6650" w:rsidP="008B4DCF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Validação (Todos os envolvidos)</w:t>
      </w:r>
      <w:r w:rsidR="5BDA2F04">
        <w:t>)</w:t>
      </w:r>
      <w:r w:rsidR="00684F6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212803C4" w14:textId="77777777" w:rsidR="004A6650" w:rsidRDefault="004A6650" w:rsidP="008B4DCF">
      <w:pPr>
        <w:spacing w:after="0" w:line="240" w:lineRule="auto"/>
        <w:ind w:left="284"/>
      </w:pPr>
    </w:p>
    <w:p w14:paraId="5E38F361" w14:textId="3528AA6B" w:rsidR="0E59AF04" w:rsidRDefault="0E59AF04" w:rsidP="008B4DCF">
      <w:pPr>
        <w:spacing w:after="0" w:line="240" w:lineRule="auto"/>
        <w:ind w:left="284"/>
      </w:pPr>
    </w:p>
    <w:p w14:paraId="6C5EA577" w14:textId="218193C6" w:rsidR="0E59AF04" w:rsidRDefault="0E59AF04" w:rsidP="008B4DCF">
      <w:pPr>
        <w:spacing w:after="0" w:line="240" w:lineRule="auto"/>
        <w:ind w:left="284"/>
      </w:pPr>
    </w:p>
    <w:p w14:paraId="30231466" w14:textId="77777777" w:rsidR="00FB0193" w:rsidRDefault="00FB0193" w:rsidP="00FB0193">
      <w:pPr>
        <w:spacing w:after="0" w:line="240" w:lineRule="auto"/>
        <w:ind w:left="720" w:hanging="720"/>
        <w:rPr>
          <w:b/>
          <w:bCs/>
        </w:rPr>
      </w:pPr>
    </w:p>
    <w:p w14:paraId="4376BAF7" w14:textId="450CD9EC" w:rsidR="004A6650" w:rsidRDefault="004A6650" w:rsidP="00FB0193">
      <w:pPr>
        <w:shd w:val="clear" w:color="auto" w:fill="E7E5ED" w:themeFill="text2" w:themeFillTint="1A"/>
        <w:spacing w:after="0" w:line="240" w:lineRule="auto"/>
        <w:ind w:left="720" w:hanging="720"/>
        <w:rPr>
          <w:b/>
          <w:bCs/>
        </w:rPr>
      </w:pPr>
      <w:r w:rsidRPr="0E59AF04">
        <w:rPr>
          <w:b/>
          <w:bCs/>
        </w:rPr>
        <w:t>Classes (ETAPA 3) (</w:t>
      </w:r>
      <w:r w:rsidR="00B24BCD">
        <w:rPr>
          <w:b/>
          <w:bCs/>
        </w:rPr>
        <w:t>09</w:t>
      </w:r>
      <w:r w:rsidRPr="0E59AF04">
        <w:rPr>
          <w:b/>
          <w:bCs/>
        </w:rPr>
        <w:t>/</w:t>
      </w:r>
      <w:r w:rsidR="00B24BCD">
        <w:rPr>
          <w:b/>
          <w:bCs/>
        </w:rPr>
        <w:t>10</w:t>
      </w:r>
      <w:r w:rsidRPr="0E59AF04">
        <w:rPr>
          <w:b/>
          <w:bCs/>
        </w:rPr>
        <w:t xml:space="preserve">/2024 – </w:t>
      </w:r>
      <w:r w:rsidR="00684F60">
        <w:rPr>
          <w:b/>
          <w:bCs/>
        </w:rPr>
        <w:t>09</w:t>
      </w:r>
      <w:r w:rsidRPr="0E59AF04">
        <w:rPr>
          <w:b/>
          <w:bCs/>
        </w:rPr>
        <w:t>/</w:t>
      </w:r>
      <w:r w:rsidR="00B24BCD">
        <w:rPr>
          <w:b/>
          <w:bCs/>
        </w:rPr>
        <w:t>10</w:t>
      </w:r>
      <w:r w:rsidRPr="0E59AF04">
        <w:rPr>
          <w:b/>
          <w:bCs/>
        </w:rPr>
        <w:t>/2024)</w:t>
      </w:r>
      <w:r w:rsidR="00684F60">
        <w:rPr>
          <w:b/>
          <w:bCs/>
        </w:rPr>
        <w:t xml:space="preserve"> </w:t>
      </w:r>
      <w:r w:rsidR="00684F60" w:rsidRPr="00684F60">
        <w:rPr>
          <w:rFonts w:ascii="Segoe UI Symbol" w:hAnsi="Segoe UI Symbol" w:cs="Segoe UI Symbol"/>
          <w:b/>
          <w:bCs/>
        </w:rPr>
        <w:t>✓</w:t>
      </w:r>
    </w:p>
    <w:p w14:paraId="41C1DD40" w14:textId="25D4EB09" w:rsidR="004A6650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rPr>
          <w:rFonts w:ascii="Wingdings" w:eastAsia="Wingdings" w:hAnsi="Wingdings" w:cs="Wingdings"/>
          <w:color w:val="auto"/>
        </w:rPr>
      </w:pPr>
      <w:r>
        <w:t>Cliente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437F86D0" w14:textId="4886E21A" w:rsidR="004A6650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Pedido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21275659" w14:textId="7BB585A1" w:rsidR="004A6650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Filme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17313F1B" w14:textId="7EC5B786" w:rsidR="004A6650" w:rsidRDefault="184CB3E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rPr>
          <w:rFonts w:ascii="Wingdings" w:eastAsia="Wingdings" w:hAnsi="Wingdings" w:cs="Wingdings"/>
          <w:color w:val="auto"/>
        </w:rPr>
      </w:pPr>
      <w:r>
        <w:t xml:space="preserve">Usuário </w:t>
      </w:r>
      <w:r w:rsidR="00684F60" w:rsidRPr="00684F60">
        <w:rPr>
          <w:rFonts w:ascii="Segoe UI Symbol" w:hAnsi="Segoe UI Symbol" w:cs="Segoe UI Symbol"/>
        </w:rPr>
        <w:t>✓</w:t>
      </w:r>
    </w:p>
    <w:p w14:paraId="7FC07B00" w14:textId="774BA364" w:rsidR="004A6650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Sessão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0DBB8852" w14:textId="3012D633" w:rsidR="004A6650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Sala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0E049784" w14:textId="7C95AB61" w:rsidR="004A6650" w:rsidRPr="00255486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Item</w:t>
      </w:r>
      <w:r w:rsidR="184CB3E6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532EF384" w14:textId="21F8ECF8" w:rsidR="184CB3E6" w:rsidRDefault="184CB3E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>
        <w:t>Validação (Todos os envolvidos)</w:t>
      </w:r>
      <w:r w:rsidR="00684F60">
        <w:t xml:space="preserve"> </w:t>
      </w:r>
      <w:r w:rsidR="00684F60" w:rsidRPr="00684F60">
        <w:rPr>
          <w:rFonts w:ascii="Segoe UI Symbol" w:hAnsi="Segoe UI Symbol" w:cs="Segoe UI Symbol"/>
        </w:rPr>
        <w:t>✓</w:t>
      </w:r>
    </w:p>
    <w:p w14:paraId="7EBD4633" w14:textId="5471B084" w:rsidR="0E59AF04" w:rsidRDefault="0E59AF04" w:rsidP="00FB0193">
      <w:pPr>
        <w:shd w:val="clear" w:color="auto" w:fill="E7E5ED" w:themeFill="text2" w:themeFillTint="1A"/>
        <w:spacing w:after="0" w:line="240" w:lineRule="auto"/>
        <w:ind w:firstLine="284"/>
        <w:rPr>
          <w:b/>
          <w:bCs/>
        </w:rPr>
      </w:pPr>
    </w:p>
    <w:p w14:paraId="119A1D58" w14:textId="5E687ED5" w:rsidR="004A6650" w:rsidRPr="004A6650" w:rsidRDefault="004A6650" w:rsidP="00FB0193">
      <w:pPr>
        <w:shd w:val="clear" w:color="auto" w:fill="E7E5ED" w:themeFill="text2" w:themeFillTint="1A"/>
        <w:spacing w:after="0" w:line="240" w:lineRule="auto"/>
        <w:ind w:firstLine="284"/>
        <w:rPr>
          <w:b/>
          <w:bCs/>
        </w:rPr>
      </w:pPr>
      <w:r w:rsidRPr="0E59AF04">
        <w:rPr>
          <w:b/>
          <w:bCs/>
        </w:rPr>
        <w:t>Classes de Banco de dados (ETAPA 3) (</w:t>
      </w:r>
      <w:r w:rsidR="00684F60">
        <w:rPr>
          <w:b/>
          <w:bCs/>
        </w:rPr>
        <w:t>09/10/2024</w:t>
      </w:r>
      <w:r w:rsidRPr="0E59AF04">
        <w:rPr>
          <w:b/>
          <w:bCs/>
        </w:rPr>
        <w:t xml:space="preserve"> – </w:t>
      </w:r>
      <w:r w:rsidR="00684F60">
        <w:rPr>
          <w:b/>
          <w:bCs/>
        </w:rPr>
        <w:t>14/10/2024</w:t>
      </w:r>
      <w:r w:rsidR="00170A46">
        <w:rPr>
          <w:b/>
          <w:bCs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153775AD" w14:textId="725D80C1" w:rsidR="2E9D9FB3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>
        <w:rPr>
          <w:color w:val="auto"/>
        </w:rPr>
        <w:t>Cliente</w:t>
      </w:r>
      <w:r w:rsidR="2E9D9FB3" w:rsidRPr="0E59AF04">
        <w:rPr>
          <w:color w:val="auto"/>
        </w:rPr>
        <w:t>BD</w:t>
      </w:r>
      <w:proofErr w:type="spellEnd"/>
      <w:r w:rsidR="00F8079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2CCBD8D8" w14:textId="33855D4D" w:rsidR="2E9D9FB3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>
        <w:rPr>
          <w:color w:val="auto"/>
        </w:rPr>
        <w:t>Pedido</w:t>
      </w:r>
      <w:r w:rsidR="2E9D9FB3" w:rsidRPr="0E59AF04">
        <w:rPr>
          <w:color w:val="auto"/>
        </w:rPr>
        <w:t>BD</w:t>
      </w:r>
      <w:proofErr w:type="spellEnd"/>
      <w:r w:rsidR="2E9D9FB3" w:rsidRPr="0E59AF04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2C7DAA49" w14:textId="5603C3B6" w:rsidR="2E9D9FB3" w:rsidRDefault="00255486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>
        <w:rPr>
          <w:color w:val="auto"/>
        </w:rPr>
        <w:t>Filme</w:t>
      </w:r>
      <w:r w:rsidR="2E9D9FB3" w:rsidRPr="0E59AF04">
        <w:rPr>
          <w:color w:val="auto"/>
        </w:rPr>
        <w:t>BD</w:t>
      </w:r>
      <w:proofErr w:type="spellEnd"/>
      <w:r w:rsidR="00F8079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25D05F63" w14:textId="3FDC1231" w:rsidR="2E9D9FB3" w:rsidRDefault="2E9D9FB3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UsuárioBD</w:t>
      </w:r>
      <w:proofErr w:type="spellEnd"/>
      <w:r w:rsidR="00684F6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  <w:r w:rsidRPr="0E59AF04">
        <w:rPr>
          <w:color w:val="auto"/>
        </w:rPr>
        <w:t xml:space="preserve"> </w:t>
      </w:r>
    </w:p>
    <w:p w14:paraId="74B98DFD" w14:textId="0FBF8A2A" w:rsidR="2E9D9FB3" w:rsidRDefault="00B5504A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>
        <w:rPr>
          <w:color w:val="auto"/>
        </w:rPr>
        <w:t>Sessão</w:t>
      </w:r>
      <w:r w:rsidR="2E9D9FB3" w:rsidRPr="0E59AF04">
        <w:rPr>
          <w:color w:val="auto"/>
        </w:rPr>
        <w:t>BD</w:t>
      </w:r>
      <w:proofErr w:type="spellEnd"/>
      <w:r w:rsidR="00F8079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105F147C" w14:textId="125C58D1" w:rsidR="2E9D9FB3" w:rsidRDefault="00B5504A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>
        <w:rPr>
          <w:color w:val="auto"/>
        </w:rPr>
        <w:t>Sala</w:t>
      </w:r>
      <w:r w:rsidR="2E9D9FB3" w:rsidRPr="0E59AF04">
        <w:rPr>
          <w:color w:val="auto"/>
        </w:rPr>
        <w:t>BD</w:t>
      </w:r>
      <w:proofErr w:type="spellEnd"/>
      <w:r w:rsidR="2E9D9FB3" w:rsidRPr="0E59AF04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7DBD6515" w14:textId="10F3523F" w:rsidR="2E9D9FB3" w:rsidRPr="00B5504A" w:rsidRDefault="2E9D9FB3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0F80790">
        <w:rPr>
          <w:color w:val="auto"/>
        </w:rPr>
        <w:t>ItemBD</w:t>
      </w:r>
      <w:proofErr w:type="spellEnd"/>
      <w:r w:rsidRPr="00F8079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62DF36F9" w14:textId="05B738B9" w:rsidR="2E9D9FB3" w:rsidRPr="00A36221" w:rsidRDefault="2E9D9FB3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 w:rsidRPr="0E59AF04">
        <w:rPr>
          <w:color w:val="auto"/>
        </w:rPr>
        <w:t>Validação (Todos os envolvidos)</w:t>
      </w:r>
      <w:r w:rsidR="00684F60">
        <w:rPr>
          <w:color w:val="auto"/>
        </w:rPr>
        <w:t xml:space="preserve"> </w:t>
      </w:r>
      <w:r w:rsidR="00684F60" w:rsidRPr="00684F60">
        <w:rPr>
          <w:rFonts w:ascii="Segoe UI Symbol" w:hAnsi="Segoe UI Symbol" w:cs="Segoe UI Symbol"/>
          <w:color w:val="auto"/>
        </w:rPr>
        <w:t>✓</w:t>
      </w:r>
    </w:p>
    <w:p w14:paraId="4BF12EA0" w14:textId="77777777" w:rsidR="004A6650" w:rsidRPr="004A6650" w:rsidRDefault="004A6650" w:rsidP="00FB0193">
      <w:pPr>
        <w:shd w:val="clear" w:color="auto" w:fill="E7E5ED" w:themeFill="text2" w:themeFillTint="1A"/>
        <w:spacing w:after="0" w:line="240" w:lineRule="auto"/>
        <w:ind w:left="284"/>
        <w:rPr>
          <w:color w:val="auto"/>
        </w:rPr>
      </w:pPr>
    </w:p>
    <w:p w14:paraId="323B30E8" w14:textId="2683D8A4" w:rsidR="004A6650" w:rsidRDefault="004A6650" w:rsidP="00FB0193">
      <w:pPr>
        <w:shd w:val="clear" w:color="auto" w:fill="E7E5ED" w:themeFill="text2" w:themeFillTint="1A"/>
        <w:spacing w:after="0" w:line="240" w:lineRule="auto"/>
        <w:ind w:firstLine="284"/>
        <w:rPr>
          <w:b/>
          <w:bCs/>
          <w:color w:val="auto"/>
        </w:rPr>
      </w:pPr>
      <w:r w:rsidRPr="0E59AF04">
        <w:rPr>
          <w:b/>
          <w:bCs/>
          <w:color w:val="auto"/>
        </w:rPr>
        <w:t>Formulários (ETAPA 4) (1</w:t>
      </w:r>
      <w:r w:rsidR="00170A46">
        <w:rPr>
          <w:b/>
          <w:bCs/>
          <w:color w:val="auto"/>
        </w:rPr>
        <w:t>4</w:t>
      </w:r>
      <w:r w:rsidRPr="0E59AF04">
        <w:rPr>
          <w:b/>
          <w:bCs/>
          <w:color w:val="auto"/>
        </w:rPr>
        <w:t>/</w:t>
      </w:r>
      <w:r w:rsidR="00063B94">
        <w:rPr>
          <w:b/>
          <w:bCs/>
          <w:color w:val="auto"/>
        </w:rPr>
        <w:t>10</w:t>
      </w:r>
      <w:r w:rsidRPr="0E59AF04">
        <w:rPr>
          <w:b/>
          <w:bCs/>
          <w:color w:val="auto"/>
        </w:rPr>
        <w:t xml:space="preserve">/2024 – </w:t>
      </w:r>
      <w:r w:rsidR="00063B94">
        <w:rPr>
          <w:b/>
          <w:bCs/>
          <w:color w:val="auto"/>
        </w:rPr>
        <w:t>2</w:t>
      </w:r>
      <w:r w:rsidR="00170A46">
        <w:rPr>
          <w:b/>
          <w:bCs/>
          <w:color w:val="auto"/>
        </w:rPr>
        <w:t>8</w:t>
      </w:r>
      <w:r w:rsidRPr="0E59AF04">
        <w:rPr>
          <w:b/>
          <w:bCs/>
          <w:color w:val="auto"/>
        </w:rPr>
        <w:t>/</w:t>
      </w:r>
      <w:r w:rsidR="00063B94">
        <w:rPr>
          <w:b/>
          <w:bCs/>
          <w:color w:val="auto"/>
        </w:rPr>
        <w:t>10</w:t>
      </w:r>
      <w:r w:rsidRPr="0E59AF04">
        <w:rPr>
          <w:b/>
          <w:bCs/>
          <w:color w:val="auto"/>
        </w:rPr>
        <w:t>/2024)</w:t>
      </w:r>
      <w:r w:rsidR="00170A46">
        <w:rPr>
          <w:b/>
          <w:bCs/>
          <w:color w:val="auto"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27B65367" w14:textId="6EE0172D" w:rsidR="00F80790" w:rsidRPr="00A36221" w:rsidRDefault="00F8079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</w:t>
      </w:r>
      <w:r w:rsidR="00063B94">
        <w:rPr>
          <w:color w:val="auto"/>
        </w:rPr>
        <w:t>Cliente</w:t>
      </w:r>
      <w:proofErr w:type="spellEnd"/>
      <w:r w:rsidR="00170A46">
        <w:rPr>
          <w:color w:val="auto"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6891FF4D" w14:textId="0AD82C9B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</w:t>
      </w:r>
      <w:r w:rsidR="00063B94">
        <w:rPr>
          <w:color w:val="auto"/>
        </w:rPr>
        <w:t>Pedido</w:t>
      </w:r>
      <w:proofErr w:type="spellEnd"/>
      <w:r w:rsidR="00170A46">
        <w:rPr>
          <w:color w:val="auto"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6B8257BC" w14:textId="10AE7CB8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</w:t>
      </w:r>
      <w:r w:rsidR="00063B94">
        <w:rPr>
          <w:color w:val="auto"/>
        </w:rPr>
        <w:t>Filme</w:t>
      </w:r>
      <w:proofErr w:type="spellEnd"/>
      <w:r w:rsidRPr="0E59AF04">
        <w:rPr>
          <w:color w:val="auto"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47B5B276" w14:textId="1B42848D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</w:t>
      </w:r>
      <w:r w:rsidR="00E25137">
        <w:rPr>
          <w:color w:val="auto"/>
        </w:rPr>
        <w:t>Sala</w:t>
      </w:r>
      <w:proofErr w:type="spellEnd"/>
      <w:r w:rsidR="00170A46">
        <w:rPr>
          <w:color w:val="auto"/>
        </w:rPr>
        <w:t xml:space="preserve"> </w:t>
      </w:r>
      <w:r w:rsidR="00170A46" w:rsidRPr="00684F60">
        <w:rPr>
          <w:rFonts w:ascii="Segoe UI Symbol" w:hAnsi="Segoe UI Symbol" w:cs="Segoe UI Symbol"/>
          <w:color w:val="auto"/>
        </w:rPr>
        <w:t>✓</w:t>
      </w:r>
    </w:p>
    <w:p w14:paraId="0ADA901D" w14:textId="7DD45F41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frm_Usuário</w:t>
      </w:r>
      <w:proofErr w:type="spellEnd"/>
      <w:r w:rsidRPr="0E59AF04">
        <w:rPr>
          <w:color w:val="auto"/>
        </w:rPr>
        <w:t xml:space="preserve"> </w:t>
      </w:r>
      <w:r w:rsidR="00957788" w:rsidRPr="00684F60">
        <w:rPr>
          <w:rFonts w:ascii="Segoe UI Symbol" w:hAnsi="Segoe UI Symbol" w:cs="Segoe UI Symbol"/>
          <w:color w:val="auto"/>
        </w:rPr>
        <w:t>✓</w:t>
      </w:r>
    </w:p>
    <w:p w14:paraId="1D2A5ACA" w14:textId="5D4D5F3C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</w:t>
      </w:r>
      <w:r w:rsidR="00E25137">
        <w:rPr>
          <w:color w:val="auto"/>
        </w:rPr>
        <w:t>Sessão</w:t>
      </w:r>
      <w:proofErr w:type="spellEnd"/>
      <w:r w:rsidR="00A36221">
        <w:rPr>
          <w:color w:val="auto"/>
        </w:rPr>
        <w:t xml:space="preserve"> </w:t>
      </w:r>
      <w:r w:rsidR="00957788" w:rsidRPr="00684F60">
        <w:rPr>
          <w:rFonts w:ascii="Segoe UI Symbol" w:hAnsi="Segoe UI Symbol" w:cs="Segoe UI Symbol"/>
          <w:color w:val="auto"/>
        </w:rPr>
        <w:t>✓</w:t>
      </w:r>
    </w:p>
    <w:p w14:paraId="133C4737" w14:textId="77C6AC2C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proofErr w:type="spellStart"/>
      <w:r w:rsidRPr="0E59AF04">
        <w:rPr>
          <w:color w:val="auto"/>
        </w:rPr>
        <w:t>frm_Item</w:t>
      </w:r>
      <w:proofErr w:type="spellEnd"/>
      <w:r w:rsidRPr="0E59AF04">
        <w:rPr>
          <w:color w:val="auto"/>
        </w:rPr>
        <w:t xml:space="preserve"> </w:t>
      </w:r>
      <w:r w:rsidR="00957788" w:rsidRPr="00684F60">
        <w:rPr>
          <w:rFonts w:ascii="Segoe UI Symbol" w:hAnsi="Segoe UI Symbol" w:cs="Segoe UI Symbol"/>
          <w:color w:val="auto"/>
        </w:rPr>
        <w:t>✓</w:t>
      </w:r>
    </w:p>
    <w:p w14:paraId="2457E97A" w14:textId="41E46730" w:rsidR="280775CB" w:rsidRDefault="280775CB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  <w:rPr>
          <w:rFonts w:ascii="Wingdings" w:eastAsia="Wingdings" w:hAnsi="Wingdings" w:cs="Wingdings"/>
          <w:color w:val="auto"/>
        </w:rPr>
      </w:pPr>
      <w:r w:rsidRPr="0E59AF04">
        <w:rPr>
          <w:color w:val="auto"/>
        </w:rPr>
        <w:t>Validação (Todos os envolvidos)</w:t>
      </w:r>
    </w:p>
    <w:p w14:paraId="1CC433B2" w14:textId="7B9B4555" w:rsidR="0E59AF04" w:rsidRDefault="0E59AF04" w:rsidP="00FB0193">
      <w:pPr>
        <w:shd w:val="clear" w:color="auto" w:fill="E7E5ED" w:themeFill="text2" w:themeFillTint="1A"/>
        <w:spacing w:after="0" w:line="240" w:lineRule="auto"/>
        <w:ind w:left="284"/>
      </w:pPr>
    </w:p>
    <w:p w14:paraId="29225CD8" w14:textId="77E991EB" w:rsidR="004A6650" w:rsidRPr="004A6650" w:rsidRDefault="004A6650" w:rsidP="00FB0193">
      <w:p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 xml:space="preserve">Auxiliares </w:t>
      </w:r>
      <w:r w:rsidR="00957788" w:rsidRPr="00684F60">
        <w:rPr>
          <w:rFonts w:ascii="Segoe UI Symbol" w:hAnsi="Segoe UI Symbol" w:cs="Segoe UI Symbol"/>
          <w:color w:val="auto"/>
        </w:rPr>
        <w:t>✓</w:t>
      </w:r>
    </w:p>
    <w:p w14:paraId="2650860A" w14:textId="3F51BBFA" w:rsidR="004A6650" w:rsidRDefault="004A665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 xml:space="preserve">Conexão </w:t>
      </w:r>
      <w:r w:rsidR="00957788">
        <w:t>–</w:t>
      </w:r>
      <w:r>
        <w:t xml:space="preserve"> Connection</w:t>
      </w:r>
      <w:r w:rsidR="00957788">
        <w:t xml:space="preserve"> </w:t>
      </w:r>
      <w:r w:rsidR="00957788" w:rsidRPr="00684F60">
        <w:rPr>
          <w:rFonts w:ascii="Segoe UI Symbol" w:hAnsi="Segoe UI Symbol" w:cs="Segoe UI Symbol"/>
          <w:color w:val="auto"/>
        </w:rPr>
        <w:t>✓</w:t>
      </w:r>
    </w:p>
    <w:p w14:paraId="18D097F2" w14:textId="69392E4A" w:rsidR="004A6650" w:rsidRPr="00E25137" w:rsidRDefault="004A6650" w:rsidP="00FB0193">
      <w:pPr>
        <w:pStyle w:val="PargrafodaLista"/>
        <w:numPr>
          <w:ilvl w:val="0"/>
          <w:numId w:val="7"/>
        </w:numPr>
        <w:shd w:val="clear" w:color="auto" w:fill="E7E5ED" w:themeFill="text2" w:themeFillTint="1A"/>
        <w:spacing w:after="0" w:line="240" w:lineRule="auto"/>
      </w:pPr>
      <w:r>
        <w:t xml:space="preserve">Funções Gerais - </w:t>
      </w:r>
      <w:proofErr w:type="spellStart"/>
      <w:r>
        <w:t>FuncGeral</w:t>
      </w:r>
      <w:proofErr w:type="spellEnd"/>
      <w:r w:rsidR="00957788">
        <w:t xml:space="preserve"> </w:t>
      </w:r>
      <w:r w:rsidR="00957788" w:rsidRPr="00684F60">
        <w:rPr>
          <w:rFonts w:ascii="Segoe UI Symbol" w:hAnsi="Segoe UI Symbol" w:cs="Segoe UI Symbol"/>
          <w:color w:val="auto"/>
        </w:rPr>
        <w:t>✓</w:t>
      </w:r>
      <w:r w:rsidR="00E25137">
        <w:br/>
      </w:r>
    </w:p>
    <w:p w14:paraId="1A645ADA" w14:textId="2801A0AF" w:rsidR="004A6650" w:rsidRPr="004A6650" w:rsidRDefault="004A6650" w:rsidP="00FB0193">
      <w:pPr>
        <w:shd w:val="clear" w:color="auto" w:fill="E7E5ED" w:themeFill="text2" w:themeFillTint="1A"/>
        <w:spacing w:after="0" w:line="240" w:lineRule="auto"/>
        <w:rPr>
          <w:b/>
          <w:bCs/>
        </w:rPr>
      </w:pPr>
      <w:r>
        <w:rPr>
          <w:b/>
          <w:bCs/>
        </w:rPr>
        <w:t>V</w:t>
      </w:r>
      <w:r w:rsidRPr="004A6650">
        <w:rPr>
          <w:b/>
          <w:bCs/>
        </w:rPr>
        <w:t>alidação (Todos os envolvidos)</w:t>
      </w:r>
      <w:r w:rsidR="00B718C2">
        <w:rPr>
          <w:b/>
          <w:bCs/>
        </w:rPr>
        <w:t xml:space="preserve"> </w:t>
      </w:r>
      <w:r w:rsidR="00B718C2" w:rsidRPr="00684F60">
        <w:rPr>
          <w:rFonts w:ascii="Segoe UI Symbol" w:hAnsi="Segoe UI Symbol" w:cs="Segoe UI Symbol"/>
          <w:color w:val="auto"/>
        </w:rPr>
        <w:t>✓</w:t>
      </w:r>
    </w:p>
    <w:p w14:paraId="7AE61FFC" w14:textId="77777777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Do aceite das etapas</w:t>
      </w:r>
    </w:p>
    <w:p w14:paraId="5B2B1957" w14:textId="77777777" w:rsidR="004A6650" w:rsidRPr="004A6650" w:rsidRDefault="004A6650" w:rsidP="00FB0193">
      <w:p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A etapa será considerada finalizada quando em sua totalidade estiver minimamente respondendo ao que deve ser apresentado.</w:t>
      </w:r>
    </w:p>
    <w:p w14:paraId="7383509A" w14:textId="77777777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Plano de implementação</w:t>
      </w:r>
    </w:p>
    <w:p w14:paraId="0FB819BC" w14:textId="77777777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Setup de instalação.</w:t>
      </w:r>
    </w:p>
    <w:p w14:paraId="24C00974" w14:textId="77777777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Instalação do software e do banco na máquina(s) do cliente.</w:t>
      </w:r>
    </w:p>
    <w:p w14:paraId="76377DE8" w14:textId="77777777" w:rsidR="004A6650" w:rsidRPr="005B54EF" w:rsidRDefault="004A6650" w:rsidP="004A6650">
      <w:pPr>
        <w:pStyle w:val="PargrafodaLista"/>
        <w:ind w:left="1440"/>
        <w:rPr>
          <w:sz w:val="24"/>
          <w:szCs w:val="24"/>
        </w:rPr>
      </w:pPr>
    </w:p>
    <w:p w14:paraId="3A5D4C3C" w14:textId="77777777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lastRenderedPageBreak/>
        <w:t>Cronograma/agenda de alto nível</w:t>
      </w:r>
    </w:p>
    <w:p w14:paraId="2BE339CF" w14:textId="0E69EEE4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Documentação (</w:t>
      </w:r>
      <w:r>
        <w:rPr>
          <w:b/>
          <w:bCs/>
        </w:rPr>
        <w:t>ETAPA</w:t>
      </w:r>
      <w:r w:rsidRPr="004A6650">
        <w:rPr>
          <w:b/>
          <w:bCs/>
        </w:rPr>
        <w:t xml:space="preserve"> 1) (</w:t>
      </w:r>
      <w:r w:rsidR="003466A1">
        <w:rPr>
          <w:b/>
          <w:bCs/>
        </w:rPr>
        <w:t>07</w:t>
      </w:r>
      <w:r w:rsidR="003466A1" w:rsidRPr="004A6650">
        <w:rPr>
          <w:b/>
          <w:bCs/>
        </w:rPr>
        <w:t>/</w:t>
      </w:r>
      <w:r w:rsidR="003466A1">
        <w:rPr>
          <w:b/>
          <w:bCs/>
        </w:rPr>
        <w:t>10</w:t>
      </w:r>
      <w:r w:rsidR="003466A1" w:rsidRPr="004A6650">
        <w:rPr>
          <w:b/>
          <w:bCs/>
        </w:rPr>
        <w:t xml:space="preserve">/2024 e </w:t>
      </w:r>
      <w:r w:rsidR="003466A1">
        <w:rPr>
          <w:b/>
          <w:bCs/>
        </w:rPr>
        <w:t>08/10</w:t>
      </w:r>
      <w:r w:rsidR="003466A1" w:rsidRPr="004A6650">
        <w:rPr>
          <w:b/>
          <w:bCs/>
        </w:rPr>
        <w:t>/2024</w:t>
      </w:r>
      <w:r w:rsidRPr="004A6650">
        <w:rPr>
          <w:b/>
          <w:bCs/>
        </w:rPr>
        <w:t>)</w:t>
      </w:r>
    </w:p>
    <w:p w14:paraId="3819D1E3" w14:textId="12CAFE07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Banco de Dados (ETAPA 2) (</w:t>
      </w:r>
      <w:r w:rsidR="003466A1" w:rsidRPr="0E59AF04">
        <w:rPr>
          <w:b/>
          <w:bCs/>
        </w:rPr>
        <w:t>0</w:t>
      </w:r>
      <w:r w:rsidR="003466A1">
        <w:rPr>
          <w:b/>
          <w:bCs/>
        </w:rPr>
        <w:t>8</w:t>
      </w:r>
      <w:r w:rsidR="003466A1" w:rsidRPr="0E59AF04">
        <w:rPr>
          <w:b/>
          <w:bCs/>
        </w:rPr>
        <w:t>/</w:t>
      </w:r>
      <w:r w:rsidR="003466A1">
        <w:rPr>
          <w:b/>
          <w:bCs/>
        </w:rPr>
        <w:t>10</w:t>
      </w:r>
      <w:r w:rsidR="003466A1" w:rsidRPr="0E59AF04">
        <w:rPr>
          <w:b/>
          <w:bCs/>
        </w:rPr>
        <w:t xml:space="preserve">/2024 e </w:t>
      </w:r>
      <w:r w:rsidR="003466A1">
        <w:rPr>
          <w:b/>
          <w:bCs/>
        </w:rPr>
        <w:t>09</w:t>
      </w:r>
      <w:r w:rsidR="003466A1" w:rsidRPr="0E59AF04">
        <w:rPr>
          <w:b/>
          <w:bCs/>
        </w:rPr>
        <w:t>/</w:t>
      </w:r>
      <w:r w:rsidR="003466A1">
        <w:rPr>
          <w:b/>
          <w:bCs/>
        </w:rPr>
        <w:t>10</w:t>
      </w:r>
      <w:r w:rsidR="003466A1" w:rsidRPr="0E59AF04">
        <w:rPr>
          <w:b/>
          <w:bCs/>
        </w:rPr>
        <w:t>/2024</w:t>
      </w:r>
      <w:r w:rsidRPr="004A6650">
        <w:rPr>
          <w:b/>
          <w:bCs/>
        </w:rPr>
        <w:t>)</w:t>
      </w:r>
    </w:p>
    <w:p w14:paraId="71AF8D4D" w14:textId="41A491DA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Classes</w:t>
      </w:r>
      <w:r>
        <w:rPr>
          <w:b/>
          <w:bCs/>
        </w:rPr>
        <w:t xml:space="preserve"> de Banco de dados</w:t>
      </w:r>
      <w:r w:rsidRPr="004A6650">
        <w:rPr>
          <w:b/>
          <w:bCs/>
        </w:rPr>
        <w:t xml:space="preserve"> (</w:t>
      </w:r>
      <w:r>
        <w:rPr>
          <w:b/>
          <w:bCs/>
        </w:rPr>
        <w:t>ETAPA</w:t>
      </w:r>
      <w:r w:rsidRPr="004A6650">
        <w:rPr>
          <w:b/>
          <w:bCs/>
        </w:rPr>
        <w:t xml:space="preserve"> </w:t>
      </w:r>
      <w:r>
        <w:rPr>
          <w:b/>
          <w:bCs/>
        </w:rPr>
        <w:t>3</w:t>
      </w:r>
      <w:r w:rsidRPr="004A6650">
        <w:rPr>
          <w:b/>
          <w:bCs/>
        </w:rPr>
        <w:t>) (</w:t>
      </w:r>
      <w:r w:rsidR="003466A1">
        <w:rPr>
          <w:b/>
          <w:bCs/>
        </w:rPr>
        <w:t>09</w:t>
      </w:r>
      <w:r w:rsidR="003466A1" w:rsidRPr="0E59AF04">
        <w:rPr>
          <w:b/>
          <w:bCs/>
        </w:rPr>
        <w:t>/</w:t>
      </w:r>
      <w:r w:rsidR="003466A1">
        <w:rPr>
          <w:b/>
          <w:bCs/>
        </w:rPr>
        <w:t>10</w:t>
      </w:r>
      <w:r w:rsidR="003466A1" w:rsidRPr="0E59AF04">
        <w:rPr>
          <w:b/>
          <w:bCs/>
        </w:rPr>
        <w:t xml:space="preserve">/2024 – </w:t>
      </w:r>
      <w:r w:rsidR="00B718C2">
        <w:rPr>
          <w:b/>
          <w:bCs/>
        </w:rPr>
        <w:t>09</w:t>
      </w:r>
      <w:r w:rsidR="003466A1" w:rsidRPr="0E59AF04">
        <w:rPr>
          <w:b/>
          <w:bCs/>
        </w:rPr>
        <w:t>/</w:t>
      </w:r>
      <w:r w:rsidR="003466A1">
        <w:rPr>
          <w:b/>
          <w:bCs/>
        </w:rPr>
        <w:t>10</w:t>
      </w:r>
      <w:r w:rsidR="003466A1" w:rsidRPr="0E59AF04">
        <w:rPr>
          <w:b/>
          <w:bCs/>
        </w:rPr>
        <w:t>/2024</w:t>
      </w:r>
      <w:r w:rsidRPr="004A6650">
        <w:rPr>
          <w:b/>
          <w:bCs/>
        </w:rPr>
        <w:t>)</w:t>
      </w:r>
    </w:p>
    <w:p w14:paraId="61FC4A6A" w14:textId="04736EBC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Formulários (</w:t>
      </w:r>
      <w:r>
        <w:rPr>
          <w:b/>
          <w:bCs/>
        </w:rPr>
        <w:t>ETAPA</w:t>
      </w:r>
      <w:r w:rsidRPr="004A6650">
        <w:rPr>
          <w:b/>
          <w:bCs/>
        </w:rPr>
        <w:t xml:space="preserve"> </w:t>
      </w:r>
      <w:r>
        <w:rPr>
          <w:b/>
          <w:bCs/>
        </w:rPr>
        <w:t>4</w:t>
      </w:r>
      <w:r w:rsidRPr="004A6650">
        <w:rPr>
          <w:b/>
          <w:bCs/>
        </w:rPr>
        <w:t>) (</w:t>
      </w:r>
      <w:r w:rsidR="00B718C2">
        <w:rPr>
          <w:b/>
          <w:bCs/>
          <w:color w:val="auto"/>
        </w:rPr>
        <w:t>14</w:t>
      </w:r>
      <w:r w:rsidR="003466A1" w:rsidRPr="0E59AF04">
        <w:rPr>
          <w:b/>
          <w:bCs/>
          <w:color w:val="auto"/>
        </w:rPr>
        <w:t>/</w:t>
      </w:r>
      <w:r w:rsidR="003466A1">
        <w:rPr>
          <w:b/>
          <w:bCs/>
          <w:color w:val="auto"/>
        </w:rPr>
        <w:t>10</w:t>
      </w:r>
      <w:r w:rsidR="003466A1" w:rsidRPr="0E59AF04">
        <w:rPr>
          <w:b/>
          <w:bCs/>
          <w:color w:val="auto"/>
        </w:rPr>
        <w:t xml:space="preserve">/2024 – </w:t>
      </w:r>
      <w:r w:rsidR="00B718C2">
        <w:rPr>
          <w:b/>
          <w:bCs/>
          <w:color w:val="auto"/>
        </w:rPr>
        <w:t>28</w:t>
      </w:r>
      <w:r w:rsidR="003466A1" w:rsidRPr="0E59AF04">
        <w:rPr>
          <w:b/>
          <w:bCs/>
          <w:color w:val="auto"/>
        </w:rPr>
        <w:t>/</w:t>
      </w:r>
      <w:r w:rsidR="003466A1">
        <w:rPr>
          <w:b/>
          <w:bCs/>
          <w:color w:val="auto"/>
        </w:rPr>
        <w:t>10</w:t>
      </w:r>
      <w:r w:rsidR="003466A1" w:rsidRPr="0E59AF04">
        <w:rPr>
          <w:b/>
          <w:bCs/>
          <w:color w:val="auto"/>
        </w:rPr>
        <w:t>/2024</w:t>
      </w:r>
      <w:r w:rsidRPr="004A6650">
        <w:rPr>
          <w:b/>
          <w:bCs/>
        </w:rPr>
        <w:t>)</w:t>
      </w:r>
    </w:p>
    <w:p w14:paraId="26BFA1F2" w14:textId="77777777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Aceite do Projeto</w:t>
      </w:r>
    </w:p>
    <w:p w14:paraId="20B487CC" w14:textId="77777777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Após o término das funcionalidades do projeto, define-se um período para adequação de perfumaria. (1 semana)</w:t>
      </w:r>
    </w:p>
    <w:p w14:paraId="48CA7081" w14:textId="77777777" w:rsidR="004A6650" w:rsidRPr="004A6650" w:rsidRDefault="004A6650" w:rsidP="00FB0193">
      <w:pPr>
        <w:pStyle w:val="PargrafodaLista"/>
        <w:numPr>
          <w:ilvl w:val="0"/>
          <w:numId w:val="12"/>
        </w:numPr>
        <w:shd w:val="clear" w:color="auto" w:fill="E7E5ED" w:themeFill="text2" w:themeFillTint="1A"/>
        <w:spacing w:after="0" w:line="240" w:lineRule="auto"/>
        <w:rPr>
          <w:b/>
          <w:bCs/>
        </w:rPr>
      </w:pPr>
      <w:r w:rsidRPr="004A6650">
        <w:rPr>
          <w:b/>
          <w:bCs/>
        </w:rPr>
        <w:t>O projeto será considerado finalizado, quando em sua totalidade estiver respondendo as prerrogativas deste escopo.</w:t>
      </w:r>
    </w:p>
    <w:p w14:paraId="194AE513" w14:textId="77777777" w:rsidR="004A6650" w:rsidRPr="005B54EF" w:rsidRDefault="004A6650" w:rsidP="004A6650">
      <w:pPr>
        <w:pStyle w:val="PargrafodaLista"/>
        <w:ind w:left="1440"/>
        <w:rPr>
          <w:sz w:val="24"/>
          <w:szCs w:val="24"/>
        </w:rPr>
      </w:pPr>
    </w:p>
    <w:p w14:paraId="6942C611" w14:textId="77777777" w:rsidR="004A6650" w:rsidRPr="00FB0193" w:rsidRDefault="004A6650" w:rsidP="004A6650">
      <w:pPr>
        <w:pStyle w:val="Ttulo2"/>
        <w:rPr>
          <w:color w:val="8C84AA" w:themeColor="text2" w:themeTint="80"/>
        </w:rPr>
      </w:pPr>
      <w:r w:rsidRPr="00FB0193">
        <w:rPr>
          <w:color w:val="8C84AA" w:themeColor="text2" w:themeTint="80"/>
        </w:rPr>
        <w:t>Valores do Projeto</w:t>
      </w:r>
    </w:p>
    <w:tbl>
      <w:tblPr>
        <w:tblStyle w:val="ProjectScopeTable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5"/>
      </w:tblGrid>
      <w:tr w:rsidR="00FB0193" w:rsidRPr="00FB0193" w14:paraId="4EED87A8" w14:textId="77777777" w:rsidTr="005E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54" w:type="dxa"/>
            <w:shd w:val="clear" w:color="auto" w:fill="E7E5ED" w:themeFill="text2" w:themeFillTint="1A"/>
          </w:tcPr>
          <w:p w14:paraId="4EC22F07" w14:textId="34439D16" w:rsidR="004A6650" w:rsidRPr="00FB0193" w:rsidRDefault="004A6650" w:rsidP="004A6650">
            <w:pPr>
              <w:rPr>
                <w:color w:val="8C84AA" w:themeColor="text2" w:themeTint="80"/>
              </w:rPr>
            </w:pPr>
            <w:r w:rsidRPr="00FB0193">
              <w:rPr>
                <w:color w:val="8C84AA" w:themeColor="text2" w:themeTint="80"/>
              </w:rPr>
              <w:t>FUNÇÃO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0A92F26B" w14:textId="3E14E3C8" w:rsidR="004A6650" w:rsidRPr="00FB0193" w:rsidRDefault="004A6650" w:rsidP="004A6650">
            <w:pPr>
              <w:rPr>
                <w:color w:val="8C84AA" w:themeColor="text2" w:themeTint="80"/>
              </w:rPr>
            </w:pPr>
            <w:proofErr w:type="gramStart"/>
            <w:r w:rsidRPr="00FB0193">
              <w:rPr>
                <w:color w:val="8C84AA" w:themeColor="text2" w:themeTint="80"/>
              </w:rPr>
              <w:t>HR./</w:t>
            </w:r>
            <w:proofErr w:type="gramEnd"/>
            <w:r w:rsidRPr="00FB0193">
              <w:rPr>
                <w:color w:val="8C84AA" w:themeColor="text2" w:themeTint="80"/>
              </w:rPr>
              <w:t>TRAB.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426AA24D" w14:textId="48E51B30" w:rsidR="004A6650" w:rsidRPr="00FB0193" w:rsidRDefault="004A6650" w:rsidP="004A6650">
            <w:pPr>
              <w:rPr>
                <w:color w:val="8C84AA" w:themeColor="text2" w:themeTint="80"/>
              </w:rPr>
            </w:pPr>
            <w:r w:rsidRPr="00FB0193">
              <w:rPr>
                <w:color w:val="8C84AA" w:themeColor="text2" w:themeTint="80"/>
              </w:rPr>
              <w:t>VLR. HORAS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0FE13CFE" w14:textId="4F1C3BC9" w:rsidR="004A6650" w:rsidRPr="00FB0193" w:rsidRDefault="004A6650" w:rsidP="004A6650">
            <w:pPr>
              <w:rPr>
                <w:color w:val="8C84AA" w:themeColor="text2" w:themeTint="80"/>
              </w:rPr>
            </w:pPr>
            <w:r w:rsidRPr="00FB0193">
              <w:rPr>
                <w:color w:val="8C84AA" w:themeColor="text2" w:themeTint="80"/>
              </w:rPr>
              <w:t>VLR. HORAS TOTAIS</w:t>
            </w:r>
          </w:p>
        </w:tc>
      </w:tr>
      <w:tr w:rsidR="004A6650" w14:paraId="4E36CFDC" w14:textId="77777777" w:rsidTr="005E007D">
        <w:tc>
          <w:tcPr>
            <w:tcW w:w="2254" w:type="dxa"/>
            <w:shd w:val="clear" w:color="auto" w:fill="E7E5ED" w:themeFill="text2" w:themeFillTint="1A"/>
          </w:tcPr>
          <w:p w14:paraId="097A1865" w14:textId="2B535A96" w:rsidR="004A6650" w:rsidRDefault="004A6650" w:rsidP="004A6650">
            <w:r>
              <w:t>Analista de Sistemas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2C067E6F" w14:textId="410C5989" w:rsidR="004A6650" w:rsidRDefault="004A6650" w:rsidP="004A6650">
            <w:r>
              <w:t>10 horas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102D3474" w14:textId="5B098211" w:rsidR="004A6650" w:rsidRDefault="004A6650" w:rsidP="004A6650">
            <w:r w:rsidRPr="00995363">
              <w:t>27,</w:t>
            </w:r>
            <w:r>
              <w:t>10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31420E99" w14:textId="612CBA83" w:rsidR="004A6650" w:rsidRDefault="004A6650" w:rsidP="004A6650">
            <w:r w:rsidRPr="00E37358">
              <w:t>270,8</w:t>
            </w:r>
            <w:r>
              <w:t>5</w:t>
            </w:r>
          </w:p>
        </w:tc>
      </w:tr>
      <w:tr w:rsidR="004A6650" w14:paraId="4BDCF413" w14:textId="77777777" w:rsidTr="005E007D">
        <w:tc>
          <w:tcPr>
            <w:tcW w:w="2254" w:type="dxa"/>
            <w:shd w:val="clear" w:color="auto" w:fill="E7E5ED" w:themeFill="text2" w:themeFillTint="1A"/>
          </w:tcPr>
          <w:p w14:paraId="27D10151" w14:textId="28D97D5F" w:rsidR="004A6650" w:rsidRDefault="004A6650" w:rsidP="004A6650">
            <w:r>
              <w:t>DBA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182C4477" w14:textId="3F3E0941" w:rsidR="004A6650" w:rsidRDefault="004A6650" w:rsidP="004A6650">
            <w:r>
              <w:t>8 horas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754B3A02" w14:textId="16282C1B" w:rsidR="004A6650" w:rsidRDefault="004A6650" w:rsidP="004A6650">
            <w:r w:rsidRPr="00995363">
              <w:t>32,</w:t>
            </w:r>
            <w:r>
              <w:t>20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61FD4214" w14:textId="2E367B86" w:rsidR="004A6650" w:rsidRDefault="004A6650" w:rsidP="004A6650">
            <w:r w:rsidRPr="00E37358">
              <w:t>257,</w:t>
            </w:r>
            <w:r>
              <w:t>50</w:t>
            </w:r>
          </w:p>
        </w:tc>
      </w:tr>
      <w:tr w:rsidR="004A6650" w14:paraId="79398198" w14:textId="77777777" w:rsidTr="005E007D">
        <w:tc>
          <w:tcPr>
            <w:tcW w:w="2254" w:type="dxa"/>
            <w:shd w:val="clear" w:color="auto" w:fill="E7E5ED" w:themeFill="text2" w:themeFillTint="1A"/>
          </w:tcPr>
          <w:p w14:paraId="768C4B93" w14:textId="7B18B78B" w:rsidR="004A6650" w:rsidRDefault="004A6650" w:rsidP="004A6650">
            <w:r>
              <w:t>Desenvolvedor C#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7F3C3BF6" w14:textId="5E8B3339" w:rsidR="004A6650" w:rsidRDefault="004A6650" w:rsidP="004A6650">
            <w:r>
              <w:t>25 horas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44D54C6B" w14:textId="6EDCA082" w:rsidR="004A6650" w:rsidRDefault="004A6650" w:rsidP="004A6650">
            <w:r w:rsidRPr="00995363">
              <w:t>1</w:t>
            </w:r>
            <w:r>
              <w:t>9</w:t>
            </w:r>
            <w:r w:rsidRPr="00995363">
              <w:t>,</w:t>
            </w:r>
            <w:r>
              <w:t>00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45E18F0B" w14:textId="0D3EB48F" w:rsidR="004A6650" w:rsidRDefault="004A6650" w:rsidP="004A6650">
            <w:r w:rsidRPr="00E37358">
              <w:t>468,75</w:t>
            </w:r>
          </w:p>
        </w:tc>
      </w:tr>
      <w:tr w:rsidR="004A6650" w14:paraId="10F047EB" w14:textId="77777777" w:rsidTr="005E007D">
        <w:tc>
          <w:tcPr>
            <w:tcW w:w="2254" w:type="dxa"/>
            <w:shd w:val="clear" w:color="auto" w:fill="E7E5ED" w:themeFill="text2" w:themeFillTint="1A"/>
          </w:tcPr>
          <w:p w14:paraId="6BA40CAD" w14:textId="318CC9C0" w:rsidR="004A6650" w:rsidRDefault="004A6650" w:rsidP="004A6650">
            <w:proofErr w:type="spellStart"/>
            <w:r>
              <w:t>Tester</w:t>
            </w:r>
            <w:proofErr w:type="spellEnd"/>
          </w:p>
        </w:tc>
        <w:tc>
          <w:tcPr>
            <w:tcW w:w="2254" w:type="dxa"/>
            <w:shd w:val="clear" w:color="auto" w:fill="E7E5ED" w:themeFill="text2" w:themeFillTint="1A"/>
          </w:tcPr>
          <w:p w14:paraId="0F873FD6" w14:textId="65B9EC83" w:rsidR="004A6650" w:rsidRDefault="004A6650" w:rsidP="004A6650">
            <w:r>
              <w:t>13 horas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52A8B94D" w14:textId="21068507" w:rsidR="004A6650" w:rsidRDefault="004A6650" w:rsidP="004A6650">
            <w:r w:rsidRPr="00995363">
              <w:t>12,5</w:t>
            </w:r>
            <w:r>
              <w:t>0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2DD9A088" w14:textId="7B2D91AD" w:rsidR="004A6650" w:rsidRDefault="004A6650" w:rsidP="004A6650">
            <w:r w:rsidRPr="00E37358">
              <w:t>162,5</w:t>
            </w:r>
            <w:r>
              <w:t>0</w:t>
            </w:r>
          </w:p>
        </w:tc>
      </w:tr>
      <w:tr w:rsidR="004A6650" w14:paraId="05275826" w14:textId="77777777" w:rsidTr="005E007D">
        <w:tc>
          <w:tcPr>
            <w:tcW w:w="2254" w:type="dxa"/>
            <w:shd w:val="clear" w:color="auto" w:fill="E7E5ED" w:themeFill="text2" w:themeFillTint="1A"/>
          </w:tcPr>
          <w:p w14:paraId="05C8BCD4" w14:textId="111EE84B" w:rsidR="004A6650" w:rsidRDefault="004A6650" w:rsidP="004A6650">
            <w:r>
              <w:t>Outros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0100D43B" w14:textId="031875E8" w:rsidR="004A6650" w:rsidRDefault="004A6650" w:rsidP="004A6650">
            <w:r>
              <w:t>24 horas</w:t>
            </w:r>
          </w:p>
        </w:tc>
        <w:tc>
          <w:tcPr>
            <w:tcW w:w="2254" w:type="dxa"/>
            <w:shd w:val="clear" w:color="auto" w:fill="E7E5ED" w:themeFill="text2" w:themeFillTint="1A"/>
          </w:tcPr>
          <w:p w14:paraId="17DA8C4A" w14:textId="5C6FF7DB" w:rsidR="004A6650" w:rsidRPr="00995363" w:rsidRDefault="004A6650" w:rsidP="004A6650">
            <w:r>
              <w:t>-</w:t>
            </w:r>
          </w:p>
        </w:tc>
        <w:tc>
          <w:tcPr>
            <w:tcW w:w="2255" w:type="dxa"/>
            <w:shd w:val="clear" w:color="auto" w:fill="E7E5ED" w:themeFill="text2" w:themeFillTint="1A"/>
          </w:tcPr>
          <w:p w14:paraId="3644B6D8" w14:textId="2F93379F" w:rsidR="004A6650" w:rsidRDefault="004A6650" w:rsidP="004A6650">
            <w:r>
              <w:t>750,00</w:t>
            </w:r>
          </w:p>
        </w:tc>
      </w:tr>
    </w:tbl>
    <w:p w14:paraId="1F09E9C0" w14:textId="16A7969D" w:rsidR="006E5425" w:rsidRPr="00FB0193" w:rsidRDefault="004A6650" w:rsidP="00FB0193">
      <w:pPr>
        <w:shd w:val="clear" w:color="auto" w:fill="E7E5ED" w:themeFill="text2" w:themeFillTint="1A"/>
        <w:spacing w:after="0" w:line="240" w:lineRule="auto"/>
        <w:rPr>
          <w:b/>
          <w:bCs/>
          <w:color w:val="8C84AA" w:themeColor="text2" w:themeTint="80"/>
          <w:sz w:val="24"/>
          <w:szCs w:val="28"/>
        </w:rPr>
      </w:pPr>
      <w:r w:rsidRPr="00FB0193">
        <w:rPr>
          <w:b/>
          <w:bCs/>
          <w:color w:val="8C84AA" w:themeColor="text2" w:themeTint="80"/>
          <w:sz w:val="24"/>
          <w:szCs w:val="28"/>
        </w:rPr>
        <w:t xml:space="preserve">Valor Total do Projeto </w:t>
      </w:r>
      <w:r w:rsidRPr="00FB0193">
        <w:rPr>
          <w:b/>
          <w:bCs/>
          <w:color w:val="8C84AA" w:themeColor="text2" w:themeTint="80"/>
          <w:sz w:val="24"/>
          <w:szCs w:val="28"/>
        </w:rPr>
        <w:tab/>
      </w:r>
      <w:r w:rsidRPr="00FB0193">
        <w:rPr>
          <w:b/>
          <w:bCs/>
          <w:color w:val="8C84AA" w:themeColor="text2" w:themeTint="80"/>
          <w:sz w:val="24"/>
          <w:szCs w:val="28"/>
        </w:rPr>
        <w:tab/>
      </w:r>
      <w:r w:rsidRPr="00FB0193">
        <w:rPr>
          <w:b/>
          <w:bCs/>
          <w:color w:val="8C84AA" w:themeColor="text2" w:themeTint="80"/>
          <w:sz w:val="24"/>
          <w:szCs w:val="28"/>
        </w:rPr>
        <w:tab/>
      </w:r>
      <w:r w:rsidRPr="00FB0193">
        <w:rPr>
          <w:b/>
          <w:bCs/>
          <w:color w:val="8C84AA" w:themeColor="text2" w:themeTint="80"/>
          <w:sz w:val="24"/>
          <w:szCs w:val="28"/>
        </w:rPr>
        <w:tab/>
      </w:r>
      <w:r w:rsidRPr="00FB0193">
        <w:rPr>
          <w:b/>
          <w:bCs/>
          <w:color w:val="8C84AA" w:themeColor="text2" w:themeTint="80"/>
          <w:sz w:val="24"/>
          <w:szCs w:val="28"/>
        </w:rPr>
        <w:tab/>
      </w:r>
      <w:r w:rsidRPr="00FB0193">
        <w:rPr>
          <w:b/>
          <w:bCs/>
          <w:color w:val="8C84AA" w:themeColor="text2" w:themeTint="80"/>
          <w:sz w:val="24"/>
          <w:szCs w:val="28"/>
        </w:rPr>
        <w:tab/>
        <w:t>R$ 1909,55</w:t>
      </w:r>
    </w:p>
    <w:p w14:paraId="773E52C9" w14:textId="16AEB929" w:rsidR="006E5425" w:rsidRPr="002C5A42" w:rsidRDefault="006E5425"/>
    <w:p w14:paraId="2CFAEE05" w14:textId="77777777" w:rsidR="006E5425" w:rsidRPr="005E007D" w:rsidRDefault="00E96407">
      <w:pPr>
        <w:pStyle w:val="Ttulo1"/>
        <w:rPr>
          <w:color w:val="5A5277" w:themeColor="text2" w:themeTint="BF"/>
        </w:rPr>
      </w:pPr>
      <w:r w:rsidRPr="005E007D">
        <w:rPr>
          <w:color w:val="5A5277" w:themeColor="text2" w:themeTint="BF"/>
        </w:rPr>
        <w:t>Aprovação e autoridade para proceder</w:t>
      </w:r>
    </w:p>
    <w:p w14:paraId="3189F92E" w14:textId="47DC6E08" w:rsidR="006E5425" w:rsidRPr="002C5A42" w:rsidRDefault="004A6650">
      <w:r w:rsidRPr="004A6650">
        <w:t>Aprovamos o projeto como descrito acima e autorizamos a equipe de desenvolvimento a prosseguir.</w:t>
      </w:r>
    </w:p>
    <w:tbl>
      <w:tblPr>
        <w:tblStyle w:val="ProjectScope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2C5A42" w14:paraId="62DB4C27" w14:textId="77777777" w:rsidTr="005E00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  <w:shd w:val="clear" w:color="auto" w:fill="E7E5ED" w:themeFill="text2" w:themeFillTint="1A"/>
          </w:tcPr>
          <w:p w14:paraId="15291881" w14:textId="77777777" w:rsidR="006E5425" w:rsidRPr="005E007D" w:rsidRDefault="00E96407">
            <w:pPr>
              <w:rPr>
                <w:color w:val="8C84AA" w:themeColor="text2" w:themeTint="80"/>
              </w:rPr>
            </w:pPr>
            <w:r w:rsidRPr="005E007D">
              <w:rPr>
                <w:color w:val="8C84AA" w:themeColor="text2" w:themeTint="80"/>
              </w:rPr>
              <w:t>Nome</w:t>
            </w:r>
          </w:p>
        </w:tc>
        <w:tc>
          <w:tcPr>
            <w:tcW w:w="1923" w:type="pct"/>
            <w:shd w:val="clear" w:color="auto" w:fill="E7E5ED" w:themeFill="text2" w:themeFillTint="1A"/>
          </w:tcPr>
          <w:p w14:paraId="649DC894" w14:textId="77777777" w:rsidR="006E5425" w:rsidRPr="005E007D" w:rsidRDefault="00E96407">
            <w:pPr>
              <w:rPr>
                <w:color w:val="8C84AA" w:themeColor="text2" w:themeTint="80"/>
              </w:rPr>
            </w:pPr>
            <w:r w:rsidRPr="005E007D">
              <w:rPr>
                <w:color w:val="8C84AA" w:themeColor="text2" w:themeTint="80"/>
              </w:rPr>
              <w:t>Título</w:t>
            </w:r>
          </w:p>
        </w:tc>
        <w:tc>
          <w:tcPr>
            <w:tcW w:w="1155" w:type="pct"/>
            <w:shd w:val="clear" w:color="auto" w:fill="E7E5ED" w:themeFill="text2" w:themeFillTint="1A"/>
          </w:tcPr>
          <w:p w14:paraId="1424CD0E" w14:textId="77777777" w:rsidR="006E5425" w:rsidRPr="005E007D" w:rsidRDefault="00E96407">
            <w:pPr>
              <w:rPr>
                <w:color w:val="8C84AA" w:themeColor="text2" w:themeTint="80"/>
              </w:rPr>
            </w:pPr>
            <w:r w:rsidRPr="005E007D">
              <w:rPr>
                <w:color w:val="8C84AA" w:themeColor="text2" w:themeTint="80"/>
              </w:rPr>
              <w:t>Data</w:t>
            </w:r>
          </w:p>
        </w:tc>
      </w:tr>
      <w:tr w:rsidR="006E5425" w:rsidRPr="002C5A42" w14:paraId="4F9F11BB" w14:textId="77777777" w:rsidTr="005E007D">
        <w:tc>
          <w:tcPr>
            <w:tcW w:w="1923" w:type="pct"/>
          </w:tcPr>
          <w:p w14:paraId="12056B9B" w14:textId="77777777" w:rsidR="006E5425" w:rsidRPr="002C5A42" w:rsidRDefault="006E5425"/>
        </w:tc>
        <w:tc>
          <w:tcPr>
            <w:tcW w:w="1923" w:type="pct"/>
          </w:tcPr>
          <w:p w14:paraId="74FDE150" w14:textId="77777777" w:rsidR="006E5425" w:rsidRPr="002C5A42" w:rsidRDefault="006E5425"/>
        </w:tc>
        <w:tc>
          <w:tcPr>
            <w:tcW w:w="1155" w:type="pct"/>
          </w:tcPr>
          <w:p w14:paraId="4AB9A941" w14:textId="77777777" w:rsidR="006E5425" w:rsidRPr="002C5A42" w:rsidRDefault="006E5425"/>
        </w:tc>
      </w:tr>
      <w:tr w:rsidR="006E5425" w:rsidRPr="002C5A42" w14:paraId="1BA20233" w14:textId="77777777" w:rsidTr="005E007D">
        <w:tc>
          <w:tcPr>
            <w:tcW w:w="1923" w:type="pct"/>
          </w:tcPr>
          <w:p w14:paraId="24781B16" w14:textId="77777777" w:rsidR="006E5425" w:rsidRPr="002C5A42" w:rsidRDefault="006E5425"/>
        </w:tc>
        <w:tc>
          <w:tcPr>
            <w:tcW w:w="1923" w:type="pct"/>
          </w:tcPr>
          <w:p w14:paraId="2EB3E0E7" w14:textId="77777777" w:rsidR="006E5425" w:rsidRPr="002C5A42" w:rsidRDefault="006E5425"/>
        </w:tc>
        <w:tc>
          <w:tcPr>
            <w:tcW w:w="1155" w:type="pct"/>
          </w:tcPr>
          <w:p w14:paraId="45C7C374" w14:textId="77777777" w:rsidR="006E5425" w:rsidRPr="002C5A42" w:rsidRDefault="006E5425"/>
        </w:tc>
      </w:tr>
      <w:tr w:rsidR="006E5425" w:rsidRPr="002C5A42" w14:paraId="7D6C57F5" w14:textId="77777777" w:rsidTr="005E007D">
        <w:tc>
          <w:tcPr>
            <w:tcW w:w="1923" w:type="pct"/>
          </w:tcPr>
          <w:p w14:paraId="313B15D3" w14:textId="77777777" w:rsidR="006E5425" w:rsidRPr="002C5A42" w:rsidRDefault="006E5425"/>
        </w:tc>
        <w:tc>
          <w:tcPr>
            <w:tcW w:w="1923" w:type="pct"/>
          </w:tcPr>
          <w:p w14:paraId="42C11B71" w14:textId="77777777" w:rsidR="006E5425" w:rsidRPr="002C5A42" w:rsidRDefault="006E5425"/>
        </w:tc>
        <w:tc>
          <w:tcPr>
            <w:tcW w:w="1155" w:type="pct"/>
          </w:tcPr>
          <w:p w14:paraId="05468516" w14:textId="77777777" w:rsidR="006E5425" w:rsidRPr="002C5A42" w:rsidRDefault="006E5425"/>
        </w:tc>
      </w:tr>
    </w:tbl>
    <w:p w14:paraId="40775055" w14:textId="77777777" w:rsidR="006E5425" w:rsidRPr="002C5A42" w:rsidRDefault="006E5425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ignature Table"/>
      </w:tblPr>
      <w:tblGrid>
        <w:gridCol w:w="1155"/>
        <w:gridCol w:w="1875"/>
        <w:gridCol w:w="168"/>
        <w:gridCol w:w="1040"/>
        <w:gridCol w:w="554"/>
        <w:gridCol w:w="1155"/>
        <w:gridCol w:w="1874"/>
        <w:gridCol w:w="168"/>
        <w:gridCol w:w="1038"/>
      </w:tblGrid>
      <w:tr w:rsidR="006E5425" w:rsidRPr="002C5A42" w14:paraId="40B560F2" w14:textId="77777777">
        <w:trPr>
          <w:trHeight w:val="1080"/>
        </w:trPr>
        <w:tc>
          <w:tcPr>
            <w:tcW w:w="639" w:type="pct"/>
            <w:tcBorders>
              <w:bottom w:val="single" w:sz="8" w:space="0" w:color="404040" w:themeColor="text1" w:themeTint="BF"/>
            </w:tcBorders>
            <w:vAlign w:val="bottom"/>
          </w:tcPr>
          <w:p w14:paraId="3C51B04F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24E5A1F7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18833D5A" w14:textId="77777777" w:rsidR="006E5425" w:rsidRPr="002C5A42" w:rsidRDefault="006E5425">
            <w:pPr>
              <w:pStyle w:val="SemEspaamento"/>
            </w:pPr>
          </w:p>
        </w:tc>
        <w:tc>
          <w:tcPr>
            <w:tcW w:w="576" w:type="pct"/>
            <w:tcBorders>
              <w:bottom w:val="single" w:sz="8" w:space="0" w:color="404040" w:themeColor="text1" w:themeTint="BF"/>
            </w:tcBorders>
            <w:vAlign w:val="bottom"/>
          </w:tcPr>
          <w:p w14:paraId="7DD55725" w14:textId="77777777" w:rsidR="006E5425" w:rsidRPr="002C5A42" w:rsidRDefault="006E5425">
            <w:pPr>
              <w:pStyle w:val="SemEspaamento"/>
            </w:pPr>
          </w:p>
        </w:tc>
        <w:tc>
          <w:tcPr>
            <w:tcW w:w="307" w:type="pct"/>
            <w:vAlign w:val="bottom"/>
          </w:tcPr>
          <w:p w14:paraId="7C7D2225" w14:textId="77777777" w:rsidR="006E5425" w:rsidRPr="002C5A42" w:rsidRDefault="006E5425">
            <w:pPr>
              <w:pStyle w:val="SemEspaamento"/>
            </w:pPr>
          </w:p>
        </w:tc>
        <w:tc>
          <w:tcPr>
            <w:tcW w:w="640" w:type="pct"/>
            <w:tcBorders>
              <w:bottom w:val="single" w:sz="8" w:space="0" w:color="404040" w:themeColor="text1" w:themeTint="BF"/>
            </w:tcBorders>
            <w:vAlign w:val="bottom"/>
          </w:tcPr>
          <w:p w14:paraId="6793E172" w14:textId="77777777" w:rsidR="006E5425" w:rsidRPr="002C5A42" w:rsidRDefault="006E5425">
            <w:pPr>
              <w:pStyle w:val="SemEspaamento"/>
            </w:pPr>
          </w:p>
        </w:tc>
        <w:tc>
          <w:tcPr>
            <w:tcW w:w="1038" w:type="pct"/>
            <w:tcBorders>
              <w:bottom w:val="single" w:sz="8" w:space="0" w:color="404040" w:themeColor="text1" w:themeTint="BF"/>
            </w:tcBorders>
            <w:vAlign w:val="bottom"/>
          </w:tcPr>
          <w:p w14:paraId="2F3CC3EF" w14:textId="77777777" w:rsidR="006E5425" w:rsidRPr="002C5A42" w:rsidRDefault="006E5425">
            <w:pPr>
              <w:pStyle w:val="SemEspaamento"/>
            </w:pPr>
          </w:p>
        </w:tc>
        <w:tc>
          <w:tcPr>
            <w:tcW w:w="93" w:type="pct"/>
            <w:vAlign w:val="bottom"/>
          </w:tcPr>
          <w:p w14:paraId="4935626B" w14:textId="77777777" w:rsidR="006E5425" w:rsidRPr="002C5A42" w:rsidRDefault="006E5425">
            <w:pPr>
              <w:pStyle w:val="SemEspaamento"/>
            </w:pPr>
          </w:p>
        </w:tc>
        <w:tc>
          <w:tcPr>
            <w:tcW w:w="575" w:type="pct"/>
            <w:tcBorders>
              <w:bottom w:val="single" w:sz="8" w:space="0" w:color="404040" w:themeColor="text1" w:themeTint="BF"/>
            </w:tcBorders>
            <w:vAlign w:val="bottom"/>
          </w:tcPr>
          <w:p w14:paraId="200D7E5C" w14:textId="77777777" w:rsidR="006E5425" w:rsidRPr="002C5A42" w:rsidRDefault="006E5425">
            <w:pPr>
              <w:pStyle w:val="SemEspaamento"/>
            </w:pPr>
          </w:p>
        </w:tc>
      </w:tr>
      <w:tr w:rsidR="006E5425" w:rsidRPr="002C5A42" w14:paraId="7F7A78A2" w14:textId="77777777">
        <w:tc>
          <w:tcPr>
            <w:tcW w:w="639" w:type="pct"/>
            <w:tcBorders>
              <w:top w:val="single" w:sz="8" w:space="0" w:color="404040" w:themeColor="text1" w:themeTint="BF"/>
            </w:tcBorders>
          </w:tcPr>
          <w:p w14:paraId="0954EF5F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1A6FBF9E" w14:textId="77777777" w:rsidR="006E5425" w:rsidRPr="002C5A42" w:rsidRDefault="006E5425"/>
        </w:tc>
        <w:tc>
          <w:tcPr>
            <w:tcW w:w="93" w:type="pct"/>
          </w:tcPr>
          <w:p w14:paraId="4C16DB67" w14:textId="77777777" w:rsidR="006E5425" w:rsidRPr="002C5A42" w:rsidRDefault="006E5425"/>
        </w:tc>
        <w:tc>
          <w:tcPr>
            <w:tcW w:w="576" w:type="pct"/>
            <w:tcBorders>
              <w:top w:val="single" w:sz="8" w:space="0" w:color="404040" w:themeColor="text1" w:themeTint="BF"/>
            </w:tcBorders>
          </w:tcPr>
          <w:p w14:paraId="23EBD171" w14:textId="77777777" w:rsidR="006E5425" w:rsidRPr="002C5A42" w:rsidRDefault="00E96407">
            <w:r w:rsidRPr="002C5A42">
              <w:t>Data</w:t>
            </w:r>
          </w:p>
        </w:tc>
        <w:tc>
          <w:tcPr>
            <w:tcW w:w="307" w:type="pct"/>
          </w:tcPr>
          <w:p w14:paraId="28CE996B" w14:textId="77777777" w:rsidR="006E5425" w:rsidRPr="002C5A42" w:rsidRDefault="006E5425"/>
        </w:tc>
        <w:tc>
          <w:tcPr>
            <w:tcW w:w="640" w:type="pct"/>
            <w:tcBorders>
              <w:top w:val="single" w:sz="8" w:space="0" w:color="404040" w:themeColor="text1" w:themeTint="BF"/>
            </w:tcBorders>
          </w:tcPr>
          <w:p w14:paraId="18E06EA6" w14:textId="77777777" w:rsidR="006E5425" w:rsidRPr="002C5A42" w:rsidRDefault="00E96407">
            <w:r w:rsidRPr="002C5A42">
              <w:t>Aprovado por</w:t>
            </w:r>
          </w:p>
        </w:tc>
        <w:tc>
          <w:tcPr>
            <w:tcW w:w="1038" w:type="pct"/>
            <w:tcBorders>
              <w:top w:val="single" w:sz="8" w:space="0" w:color="404040" w:themeColor="text1" w:themeTint="BF"/>
            </w:tcBorders>
          </w:tcPr>
          <w:p w14:paraId="7501826F" w14:textId="77777777" w:rsidR="006E5425" w:rsidRPr="002C5A42" w:rsidRDefault="006E5425"/>
        </w:tc>
        <w:tc>
          <w:tcPr>
            <w:tcW w:w="93" w:type="pct"/>
          </w:tcPr>
          <w:p w14:paraId="55F5DC00" w14:textId="77777777" w:rsidR="006E5425" w:rsidRPr="002C5A42" w:rsidRDefault="006E5425"/>
        </w:tc>
        <w:tc>
          <w:tcPr>
            <w:tcW w:w="575" w:type="pct"/>
            <w:tcBorders>
              <w:top w:val="single" w:sz="8" w:space="0" w:color="404040" w:themeColor="text1" w:themeTint="BF"/>
            </w:tcBorders>
          </w:tcPr>
          <w:p w14:paraId="5405D99F" w14:textId="77777777" w:rsidR="006E5425" w:rsidRPr="002C5A42" w:rsidRDefault="00E96407">
            <w:r w:rsidRPr="002C5A42">
              <w:t>Data</w:t>
            </w:r>
          </w:p>
        </w:tc>
      </w:tr>
    </w:tbl>
    <w:p w14:paraId="1872D0D2" w14:textId="77777777" w:rsidR="006E5425" w:rsidRPr="002C5A42" w:rsidRDefault="006E5425"/>
    <w:sectPr w:rsidR="006E5425" w:rsidRPr="002C5A42" w:rsidSect="002C5A42">
      <w:headerReference w:type="default" r:id="rId11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2E3EC" w14:textId="77777777" w:rsidR="00E26DB0" w:rsidRDefault="00E26DB0">
      <w:pPr>
        <w:spacing w:after="0" w:line="240" w:lineRule="auto"/>
      </w:pPr>
      <w:r>
        <w:separator/>
      </w:r>
    </w:p>
  </w:endnote>
  <w:endnote w:type="continuationSeparator" w:id="0">
    <w:p w14:paraId="5573EF13" w14:textId="77777777" w:rsidR="00E26DB0" w:rsidRDefault="00E26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42603A" w14:textId="77777777" w:rsidR="00E26DB0" w:rsidRDefault="00E26DB0">
      <w:pPr>
        <w:spacing w:after="0" w:line="240" w:lineRule="auto"/>
      </w:pPr>
      <w:r>
        <w:separator/>
      </w:r>
    </w:p>
  </w:footnote>
  <w:footnote w:type="continuationSeparator" w:id="0">
    <w:p w14:paraId="14CC63AE" w14:textId="77777777" w:rsidR="00E26DB0" w:rsidRDefault="00E26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B5DC4" w14:textId="77777777" w:rsidR="006E5425" w:rsidRDefault="00E96407">
    <w:pPr>
      <w:pStyle w:val="Cabealho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0E7ADE" wp14:editId="478C90D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9E0549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BC74DA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50E7ADE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69E0549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BC74DA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7089E"/>
    <w:multiLevelType w:val="hybridMultilevel"/>
    <w:tmpl w:val="6BE0D3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C814E8"/>
    <w:multiLevelType w:val="hybridMultilevel"/>
    <w:tmpl w:val="9760C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1881" w:hanging="18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57078A"/>
    <w:multiLevelType w:val="hybridMultilevel"/>
    <w:tmpl w:val="C25CF530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1452D46"/>
    <w:multiLevelType w:val="hybridMultilevel"/>
    <w:tmpl w:val="0F72D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2946A7"/>
    <w:multiLevelType w:val="hybridMultilevel"/>
    <w:tmpl w:val="DB0E604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076474">
    <w:abstractNumId w:val="0"/>
  </w:num>
  <w:num w:numId="2" w16cid:durableId="1772503447">
    <w:abstractNumId w:val="7"/>
  </w:num>
  <w:num w:numId="3" w16cid:durableId="1926454699">
    <w:abstractNumId w:val="7"/>
    <w:lvlOverride w:ilvl="0">
      <w:startOverride w:val="1"/>
    </w:lvlOverride>
  </w:num>
  <w:num w:numId="4" w16cid:durableId="1128352122">
    <w:abstractNumId w:val="1"/>
  </w:num>
  <w:num w:numId="5" w16cid:durableId="858471877">
    <w:abstractNumId w:val="6"/>
  </w:num>
  <w:num w:numId="6" w16cid:durableId="1809006460">
    <w:abstractNumId w:val="1"/>
  </w:num>
  <w:num w:numId="7" w16cid:durableId="970549679">
    <w:abstractNumId w:val="4"/>
  </w:num>
  <w:num w:numId="8" w16cid:durableId="913661050">
    <w:abstractNumId w:val="3"/>
  </w:num>
  <w:num w:numId="9" w16cid:durableId="475269729">
    <w:abstractNumId w:val="1"/>
  </w:num>
  <w:num w:numId="10" w16cid:durableId="1528790379">
    <w:abstractNumId w:val="2"/>
  </w:num>
  <w:num w:numId="11" w16cid:durableId="789667762">
    <w:abstractNumId w:val="1"/>
  </w:num>
  <w:num w:numId="12" w16cid:durableId="1202867112">
    <w:abstractNumId w:val="5"/>
  </w:num>
  <w:num w:numId="13" w16cid:durableId="968125313">
    <w:abstractNumId w:val="1"/>
  </w:num>
  <w:num w:numId="14" w16cid:durableId="207029746">
    <w:abstractNumId w:val="1"/>
  </w:num>
  <w:num w:numId="15" w16cid:durableId="1630353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650"/>
    <w:rsid w:val="00063B94"/>
    <w:rsid w:val="00092DBA"/>
    <w:rsid w:val="000C1AA2"/>
    <w:rsid w:val="00151AF1"/>
    <w:rsid w:val="00170A46"/>
    <w:rsid w:val="00171857"/>
    <w:rsid w:val="00180945"/>
    <w:rsid w:val="001D3AF7"/>
    <w:rsid w:val="00255486"/>
    <w:rsid w:val="002B41F1"/>
    <w:rsid w:val="002C5A42"/>
    <w:rsid w:val="002E2F66"/>
    <w:rsid w:val="003466A1"/>
    <w:rsid w:val="003B4588"/>
    <w:rsid w:val="0040734E"/>
    <w:rsid w:val="00415425"/>
    <w:rsid w:val="00420786"/>
    <w:rsid w:val="00433321"/>
    <w:rsid w:val="004A6650"/>
    <w:rsid w:val="004D3AB6"/>
    <w:rsid w:val="005D30A6"/>
    <w:rsid w:val="005E007D"/>
    <w:rsid w:val="00647DD3"/>
    <w:rsid w:val="00684F60"/>
    <w:rsid w:val="006D7925"/>
    <w:rsid w:val="006E5425"/>
    <w:rsid w:val="00716B66"/>
    <w:rsid w:val="00763FD2"/>
    <w:rsid w:val="007F5E4E"/>
    <w:rsid w:val="00812503"/>
    <w:rsid w:val="00860342"/>
    <w:rsid w:val="008645EA"/>
    <w:rsid w:val="008B4DCF"/>
    <w:rsid w:val="009173E4"/>
    <w:rsid w:val="00932564"/>
    <w:rsid w:val="00957788"/>
    <w:rsid w:val="00973351"/>
    <w:rsid w:val="00994216"/>
    <w:rsid w:val="00996A20"/>
    <w:rsid w:val="009E45CC"/>
    <w:rsid w:val="00A005F2"/>
    <w:rsid w:val="00A02C3E"/>
    <w:rsid w:val="00A36221"/>
    <w:rsid w:val="00A71369"/>
    <w:rsid w:val="00B24BCD"/>
    <w:rsid w:val="00B5504A"/>
    <w:rsid w:val="00B57655"/>
    <w:rsid w:val="00B70C87"/>
    <w:rsid w:val="00B718C2"/>
    <w:rsid w:val="00B8277F"/>
    <w:rsid w:val="00B945C0"/>
    <w:rsid w:val="00BC74DA"/>
    <w:rsid w:val="00C50B9C"/>
    <w:rsid w:val="00C97A11"/>
    <w:rsid w:val="00CD6EB9"/>
    <w:rsid w:val="00CE40FC"/>
    <w:rsid w:val="00D04A4B"/>
    <w:rsid w:val="00D371CA"/>
    <w:rsid w:val="00D447EF"/>
    <w:rsid w:val="00D507ED"/>
    <w:rsid w:val="00D73792"/>
    <w:rsid w:val="00D75471"/>
    <w:rsid w:val="00E06805"/>
    <w:rsid w:val="00E25137"/>
    <w:rsid w:val="00E26DB0"/>
    <w:rsid w:val="00E3675A"/>
    <w:rsid w:val="00E96407"/>
    <w:rsid w:val="00EE21A2"/>
    <w:rsid w:val="00F22102"/>
    <w:rsid w:val="00F254F0"/>
    <w:rsid w:val="00F80790"/>
    <w:rsid w:val="00FB0193"/>
    <w:rsid w:val="00FC1789"/>
    <w:rsid w:val="0E59AF04"/>
    <w:rsid w:val="14781B44"/>
    <w:rsid w:val="184CB3E6"/>
    <w:rsid w:val="210478F8"/>
    <w:rsid w:val="280775CB"/>
    <w:rsid w:val="2E9D9FB3"/>
    <w:rsid w:val="36E71CAB"/>
    <w:rsid w:val="37F69EF6"/>
    <w:rsid w:val="3FD29180"/>
    <w:rsid w:val="54F983E6"/>
    <w:rsid w:val="5859633B"/>
    <w:rsid w:val="5BDA2F04"/>
    <w:rsid w:val="60508B11"/>
    <w:rsid w:val="610B9C3E"/>
    <w:rsid w:val="6521E3B0"/>
    <w:rsid w:val="6C56FA76"/>
    <w:rsid w:val="6E47EBD6"/>
    <w:rsid w:val="743ECC03"/>
    <w:rsid w:val="7A45DA77"/>
    <w:rsid w:val="7E0407DC"/>
    <w:rsid w:val="7ECB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B07775"/>
  <w15:chartTrackingRefBased/>
  <w15:docId w15:val="{7CA94160-2412-4DC9-BFF9-4AA972D5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tabs>
        <w:tab w:val="clear" w:pos="502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paragraph" w:styleId="PargrafodaLista">
    <w:name w:val="List Paragraph"/>
    <w:basedOn w:val="Normal"/>
    <w:uiPriority w:val="34"/>
    <w:unhideWhenUsed/>
    <w:qFormat/>
    <w:rsid w:val="004A6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us.fgfacine\AppData\Roaming\Microsoft\Template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186020A1924046B41D531DA77011B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C0C971-9D81-43F9-9D28-73B5C2821B26}"/>
      </w:docPartPr>
      <w:docPartBody>
        <w:p w:rsidR="007043EF" w:rsidRDefault="007043EF">
          <w:pPr>
            <w:pStyle w:val="09186020A1924046B41D531DA77011B8"/>
          </w:pPr>
          <w:r>
            <w:t>[Selecionar Data]</w:t>
          </w:r>
        </w:p>
      </w:docPartBody>
    </w:docPart>
    <w:docPart>
      <w:docPartPr>
        <w:name w:val="64BA8A1EFB1E4E7B9D358A4D95040F6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7925CE-4650-4176-927E-B19D140B771B}"/>
      </w:docPartPr>
      <w:docPartBody>
        <w:p w:rsidR="007043EF" w:rsidRDefault="007043EF">
          <w:pPr>
            <w:pStyle w:val="64BA8A1EFB1E4E7B9D358A4D95040F66"/>
          </w:pPr>
          <w:r>
            <w:rPr>
              <w:rStyle w:val="TextodoEspaoReservado"/>
            </w:rPr>
            <w:t>Clique aqui para inserir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EF"/>
    <w:rsid w:val="00092DBA"/>
    <w:rsid w:val="002F157C"/>
    <w:rsid w:val="00362071"/>
    <w:rsid w:val="003819D0"/>
    <w:rsid w:val="00644776"/>
    <w:rsid w:val="007043EF"/>
    <w:rsid w:val="00716B66"/>
    <w:rsid w:val="008645EA"/>
    <w:rsid w:val="009173E4"/>
    <w:rsid w:val="00A02C3E"/>
    <w:rsid w:val="00B945C0"/>
    <w:rsid w:val="00BE1504"/>
    <w:rsid w:val="00F2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09186020A1924046B41D531DA77011B8">
    <w:name w:val="09186020A1924046B41D531DA77011B8"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64BA8A1EFB1E4E7B9D358A4D95040F66">
    <w:name w:val="64BA8A1EFB1E4E7B9D358A4D95040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4caea51-2368-4ea9-809e-3eaa4b904405" xsi:nil="true"/>
    <lcf76f155ced4ddcb4097134ff3c332f xmlns="9974311b-ef2b-4180-bdad-6e840db9206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2C1AE1CC960614EB91EB255743F14E9" ma:contentTypeVersion="11" ma:contentTypeDescription="Crie um novo documento." ma:contentTypeScope="" ma:versionID="1395cbfef059b62d1119c7b9af84f72c">
  <xsd:schema xmlns:xsd="http://www.w3.org/2001/XMLSchema" xmlns:xs="http://www.w3.org/2001/XMLSchema" xmlns:p="http://schemas.microsoft.com/office/2006/metadata/properties" xmlns:ns2="9974311b-ef2b-4180-bdad-6e840db9206f" xmlns:ns3="34caea51-2368-4ea9-809e-3eaa4b904405" targetNamespace="http://schemas.microsoft.com/office/2006/metadata/properties" ma:root="true" ma:fieldsID="16d83e5db3efda5dd6090e11d7342e07" ns2:_="" ns3:_="">
    <xsd:import namespace="9974311b-ef2b-4180-bdad-6e840db9206f"/>
    <xsd:import namespace="34caea51-2368-4ea9-809e-3eaa4b90440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4311b-ef2b-4180-bdad-6e840db9206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8bee0d7d-e0dd-4976-8ad4-cb0783d2a53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ea51-2368-4ea9-809e-3eaa4b90440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179e6b8-cc7b-4b66-84b8-83e4b4d2fa73}" ma:internalName="TaxCatchAll" ma:showField="CatchAllData" ma:web="34caea51-2368-4ea9-809e-3eaa4b9044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6D547B-1A8E-42A3-8288-1ECB4B3B303B}">
  <ds:schemaRefs>
    <ds:schemaRef ds:uri="http://schemas.microsoft.com/office/2006/metadata/properties"/>
    <ds:schemaRef ds:uri="http://schemas.microsoft.com/office/infopath/2007/PartnerControls"/>
    <ds:schemaRef ds:uri="34caea51-2368-4ea9-809e-3eaa4b904405"/>
    <ds:schemaRef ds:uri="9974311b-ef2b-4180-bdad-6e840db9206f"/>
  </ds:schemaRefs>
</ds:datastoreItem>
</file>

<file path=customXml/itemProps2.xml><?xml version="1.0" encoding="utf-8"?>
<ds:datastoreItem xmlns:ds="http://schemas.openxmlformats.org/officeDocument/2006/customXml" ds:itemID="{C1541F6E-84F0-49C7-8C42-4F23156974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69A30C-2074-432B-91E1-F35345A777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96CDB57-3BB6-4A38-871E-0D208FAF18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74311b-ef2b-4180-bdad-6e840db9206f"/>
    <ds:schemaRef ds:uri="34caea51-2368-4ea9-809e-3eaa4b9044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198</TotalTime>
  <Pages>3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MARCUS FABIO GALVAO FACINE</dc:creator>
  <cp:lastModifiedBy>André Santos</cp:lastModifiedBy>
  <cp:revision>42</cp:revision>
  <dcterms:created xsi:type="dcterms:W3CDTF">2024-10-08T00:40:00Z</dcterms:created>
  <dcterms:modified xsi:type="dcterms:W3CDTF">2024-10-29T13:48:00Z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0x01010082C1AE1CC960614EB91EB255743F14E9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HiddenCategoryTags">
    <vt:lpwstr/>
  </property>
  <property fmtid="{D5CDD505-2E9C-101B-9397-08002B2CF9AE}" pid="9" name="CategoryTags">
    <vt:lpwstr/>
  </property>
  <property fmtid="{D5CDD505-2E9C-101B-9397-08002B2CF9AE}" pid="10" name="LocMarketGroupTiers">
    <vt:lpwstr/>
  </property>
  <property fmtid="{D5CDD505-2E9C-101B-9397-08002B2CF9AE}" pid="11" name="CategoryTagsTaxHTField0">
    <vt:lpwstr/>
  </property>
  <property fmtid="{D5CDD505-2E9C-101B-9397-08002B2CF9AE}" pid="12" name="HiddenCategoryTagsTaxHTField0">
    <vt:lpwstr/>
  </property>
  <property fmtid="{D5CDD505-2E9C-101B-9397-08002B2CF9AE}" pid="13" name="MediaServiceImageTags">
    <vt:lpwstr/>
  </property>
</Properties>
</file>